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461"/>
        <w:tblW w:w="11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right w:w="115" w:type="dxa"/>
        </w:tblCellMar>
        <w:tblLook w:val="04A0" w:firstRow="1" w:lastRow="0" w:firstColumn="1" w:lastColumn="0" w:noHBand="0" w:noVBand="1"/>
      </w:tblPr>
      <w:tblGrid>
        <w:gridCol w:w="272"/>
        <w:gridCol w:w="5379"/>
        <w:gridCol w:w="2017"/>
        <w:gridCol w:w="3366"/>
      </w:tblGrid>
      <w:tr w:rsidR="000B3188" w:rsidTr="00C25D40">
        <w:trPr>
          <w:trHeight w:val="211"/>
        </w:trPr>
        <w:tc>
          <w:tcPr>
            <w:tcW w:w="11034" w:type="dxa"/>
            <w:gridSpan w:val="4"/>
            <w:vAlign w:val="bottom"/>
          </w:tcPr>
          <w:p w:rsidR="000B3188" w:rsidRDefault="0036162C" w:rsidP="00C25D40">
            <w:pPr>
              <w:pStyle w:val="SectionHeading"/>
            </w:pPr>
            <w:sdt>
              <w:sdtPr>
                <w:rPr>
                  <w:rStyle w:val="SectionHeadingChar"/>
                </w:rPr>
                <w:id w:val="3643572"/>
                <w:placeholder>
                  <w:docPart w:val="B5EBAB43565E4D00893928EC82329643"/>
                </w:placeholder>
                <w:showingPlcHdr/>
              </w:sdtPr>
              <w:sdtEndPr>
                <w:rPr>
                  <w:rStyle w:val="DefaultParagraphFont"/>
                  <w:b/>
                  <w:caps/>
                </w:rPr>
              </w:sdtEndPr>
              <w:sdtContent>
                <w:r w:rsidR="0074283B" w:rsidRPr="00C25D40">
                  <w:rPr>
                    <w:sz w:val="28"/>
                  </w:rPr>
                  <w:t>EDUCATION</w:t>
                </w:r>
              </w:sdtContent>
            </w:sdt>
          </w:p>
        </w:tc>
      </w:tr>
      <w:tr w:rsidR="000B3188" w:rsidTr="00C25D40">
        <w:trPr>
          <w:trHeight w:val="126"/>
        </w:trPr>
        <w:tc>
          <w:tcPr>
            <w:tcW w:w="272" w:type="dxa"/>
            <w:vAlign w:val="bottom"/>
          </w:tcPr>
          <w:p w:rsidR="000B3188" w:rsidRDefault="000B3188" w:rsidP="00C25D40">
            <w:pPr>
              <w:pStyle w:val="ContactInfo"/>
              <w:jc w:val="left"/>
            </w:pPr>
          </w:p>
        </w:tc>
        <w:tc>
          <w:tcPr>
            <w:tcW w:w="7396" w:type="dxa"/>
            <w:gridSpan w:val="2"/>
            <w:vAlign w:val="bottom"/>
          </w:tcPr>
          <w:p w:rsidR="000B3188" w:rsidRDefault="00783627" w:rsidP="00C25D40">
            <w:pPr>
              <w:spacing w:line="220" w:lineRule="exact"/>
            </w:pPr>
            <w:r w:rsidRPr="00D152C3">
              <w:rPr>
                <w:rStyle w:val="SectionbodytextChar"/>
                <w:b/>
                <w:sz w:val="24"/>
                <w:szCs w:val="24"/>
              </w:rPr>
              <w:t>Oregon Institute of Technology</w:t>
            </w:r>
          </w:p>
        </w:tc>
        <w:tc>
          <w:tcPr>
            <w:tcW w:w="3366" w:type="dxa"/>
            <w:vAlign w:val="bottom"/>
          </w:tcPr>
          <w:p w:rsidR="000B3188" w:rsidRDefault="000B3188" w:rsidP="00C25D40">
            <w:pPr>
              <w:spacing w:line="220" w:lineRule="exact"/>
            </w:pPr>
          </w:p>
        </w:tc>
      </w:tr>
      <w:tr w:rsidR="000B3188" w:rsidTr="00C25D40">
        <w:trPr>
          <w:trHeight w:val="126"/>
        </w:trPr>
        <w:tc>
          <w:tcPr>
            <w:tcW w:w="272" w:type="dxa"/>
            <w:vAlign w:val="bottom"/>
          </w:tcPr>
          <w:p w:rsidR="000B3188" w:rsidRDefault="000B3188" w:rsidP="00C25D40">
            <w:pPr>
              <w:pStyle w:val="ContactInfo"/>
              <w:jc w:val="left"/>
            </w:pPr>
          </w:p>
        </w:tc>
        <w:tc>
          <w:tcPr>
            <w:tcW w:w="7396" w:type="dxa"/>
            <w:gridSpan w:val="2"/>
            <w:vAlign w:val="bottom"/>
          </w:tcPr>
          <w:p w:rsidR="005A0086" w:rsidRPr="005A0086" w:rsidRDefault="00783627" w:rsidP="00C25D40">
            <w:pPr>
              <w:pStyle w:val="Sectionbodytextbold"/>
              <w:spacing w:line="220" w:lineRule="exact"/>
              <w:rPr>
                <w:b w:val="0"/>
                <w:sz w:val="24"/>
                <w:szCs w:val="24"/>
              </w:rPr>
            </w:pPr>
            <w:r w:rsidRPr="00D152C3">
              <w:rPr>
                <w:rStyle w:val="SectionbodytextboldChar"/>
                <w:sz w:val="24"/>
                <w:szCs w:val="24"/>
              </w:rPr>
              <w:t>Bachelor of Science Software Engineering Technology</w:t>
            </w:r>
          </w:p>
        </w:tc>
        <w:tc>
          <w:tcPr>
            <w:tcW w:w="3366" w:type="dxa"/>
            <w:vAlign w:val="bottom"/>
          </w:tcPr>
          <w:p w:rsidR="000B3188" w:rsidRPr="00D152C3" w:rsidRDefault="00783627" w:rsidP="00C25D40">
            <w:pPr>
              <w:pStyle w:val="Sectionbodytextbold"/>
              <w:spacing w:line="220" w:lineRule="exact"/>
              <w:ind w:right="83"/>
              <w:jc w:val="right"/>
              <w:rPr>
                <w:sz w:val="22"/>
              </w:rPr>
            </w:pPr>
            <w:r w:rsidRPr="00D152C3">
              <w:rPr>
                <w:rStyle w:val="SectionbodytextboldChar"/>
                <w:sz w:val="22"/>
              </w:rPr>
              <w:t>September 2011</w:t>
            </w:r>
            <w:r w:rsidR="00D152C3">
              <w:rPr>
                <w:rStyle w:val="SectionbodytextboldChar"/>
                <w:sz w:val="22"/>
              </w:rPr>
              <w:t xml:space="preserve"> </w:t>
            </w:r>
            <w:r w:rsidRPr="00D152C3">
              <w:rPr>
                <w:rStyle w:val="SectionbodytextboldChar"/>
                <w:sz w:val="22"/>
              </w:rPr>
              <w:t>-</w:t>
            </w:r>
            <w:r w:rsidR="00D152C3">
              <w:rPr>
                <w:rStyle w:val="SectionbodytextboldChar"/>
                <w:sz w:val="22"/>
              </w:rPr>
              <w:t xml:space="preserve"> </w:t>
            </w:r>
            <w:r w:rsidRPr="00D152C3">
              <w:rPr>
                <w:rStyle w:val="SectionbodytextboldChar"/>
                <w:sz w:val="22"/>
              </w:rPr>
              <w:t>June 2015</w:t>
            </w:r>
          </w:p>
        </w:tc>
      </w:tr>
      <w:tr w:rsidR="00C25D40" w:rsidTr="00C25D40">
        <w:trPr>
          <w:trHeight w:val="225"/>
        </w:trPr>
        <w:tc>
          <w:tcPr>
            <w:tcW w:w="11034" w:type="dxa"/>
            <w:gridSpan w:val="4"/>
            <w:vAlign w:val="bottom"/>
          </w:tcPr>
          <w:p w:rsidR="00C25D40" w:rsidRDefault="00C25D40" w:rsidP="00C25D40">
            <w:pPr>
              <w:pStyle w:val="SectionHeading"/>
              <w:spacing w:line="220" w:lineRule="exact"/>
              <w:rPr>
                <w:rStyle w:val="SectionHeadingChar"/>
              </w:rPr>
            </w:pPr>
          </w:p>
        </w:tc>
      </w:tr>
      <w:tr w:rsidR="000B3188" w:rsidTr="00C25D40">
        <w:trPr>
          <w:trHeight w:val="225"/>
        </w:trPr>
        <w:sdt>
          <w:sdtPr>
            <w:rPr>
              <w:rStyle w:val="SectionHeadingChar"/>
            </w:rPr>
            <w:id w:val="3643752"/>
            <w:placeholder>
              <w:docPart w:val="DCAEC1F6F63E4466B1B01AB8DA7DEE6B"/>
            </w:placeholder>
          </w:sdtPr>
          <w:sdtEndPr>
            <w:rPr>
              <w:rStyle w:val="DefaultParagraphFont"/>
              <w:b/>
              <w:caps/>
            </w:rPr>
          </w:sdtEndPr>
          <w:sdtContent>
            <w:tc>
              <w:tcPr>
                <w:tcW w:w="11034" w:type="dxa"/>
                <w:gridSpan w:val="4"/>
                <w:vAlign w:val="bottom"/>
              </w:tcPr>
              <w:p w:rsidR="000B3188" w:rsidRDefault="00192637" w:rsidP="00C25D40">
                <w:pPr>
                  <w:pStyle w:val="SectionHeading"/>
                  <w:spacing w:line="220" w:lineRule="exact"/>
                </w:pPr>
                <w:r w:rsidRPr="004A2449">
                  <w:rPr>
                    <w:rStyle w:val="SectionHeadingChar"/>
                    <w:sz w:val="28"/>
                    <w:szCs w:val="28"/>
                  </w:rPr>
                  <w:t>SKILLS</w:t>
                </w:r>
              </w:p>
            </w:tc>
          </w:sdtContent>
        </w:sdt>
      </w:tr>
      <w:tr w:rsidR="00CC0313" w:rsidTr="00C25D40">
        <w:trPr>
          <w:trHeight w:val="891"/>
        </w:trPr>
        <w:tc>
          <w:tcPr>
            <w:tcW w:w="272" w:type="dxa"/>
            <w:vAlign w:val="bottom"/>
          </w:tcPr>
          <w:p w:rsidR="00CC0313" w:rsidRDefault="00CC0313" w:rsidP="00C25D40">
            <w:pPr>
              <w:pStyle w:val="ContactInfo"/>
              <w:jc w:val="left"/>
            </w:pPr>
          </w:p>
        </w:tc>
        <w:tc>
          <w:tcPr>
            <w:tcW w:w="10762" w:type="dxa"/>
            <w:gridSpan w:val="3"/>
            <w:vAlign w:val="bottom"/>
          </w:tcPr>
          <w:tbl>
            <w:tblPr>
              <w:tblStyle w:val="TableGrid"/>
              <w:tblW w:w="0" w:type="auto"/>
              <w:tblInd w:w="244" w:type="dxa"/>
              <w:tblLook w:val="04A0" w:firstRow="1" w:lastRow="0" w:firstColumn="1" w:lastColumn="0" w:noHBand="0" w:noVBand="1"/>
            </w:tblPr>
            <w:tblGrid>
              <w:gridCol w:w="5015"/>
              <w:gridCol w:w="4649"/>
            </w:tblGrid>
            <w:tr w:rsidR="00CC0313" w:rsidTr="00C25D40">
              <w:trPr>
                <w:trHeight w:val="126"/>
              </w:trPr>
              <w:tc>
                <w:tcPr>
                  <w:tcW w:w="5015"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C#</w:t>
                  </w:r>
                </w:p>
              </w:tc>
              <w:tc>
                <w:tcPr>
                  <w:tcW w:w="4649"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Agile Software Development</w:t>
                  </w:r>
                </w:p>
              </w:tc>
            </w:tr>
            <w:tr w:rsidR="00CC0313" w:rsidTr="00C25D40">
              <w:trPr>
                <w:trHeight w:val="126"/>
              </w:trPr>
              <w:tc>
                <w:tcPr>
                  <w:tcW w:w="5015"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C++ / C</w:t>
                  </w:r>
                </w:p>
              </w:tc>
              <w:tc>
                <w:tcPr>
                  <w:tcW w:w="4649"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Data Structures</w:t>
                  </w:r>
                </w:p>
              </w:tc>
            </w:tr>
            <w:tr w:rsidR="00CC0313" w:rsidTr="00C25D40">
              <w:trPr>
                <w:trHeight w:val="126"/>
              </w:trPr>
              <w:tc>
                <w:tcPr>
                  <w:tcW w:w="5015"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HTML / CSS</w:t>
                  </w:r>
                </w:p>
              </w:tc>
              <w:tc>
                <w:tcPr>
                  <w:tcW w:w="4649"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Software Design Patterns</w:t>
                  </w:r>
                </w:p>
              </w:tc>
            </w:tr>
            <w:tr w:rsidR="00CC0313" w:rsidTr="00C25D40">
              <w:trPr>
                <w:trHeight w:val="126"/>
              </w:trPr>
              <w:tc>
                <w:tcPr>
                  <w:tcW w:w="5015"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ASP.NET</w:t>
                  </w:r>
                </w:p>
              </w:tc>
              <w:tc>
                <w:tcPr>
                  <w:tcW w:w="4649"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Website Development</w:t>
                  </w:r>
                </w:p>
              </w:tc>
            </w:tr>
            <w:tr w:rsidR="00CC0313" w:rsidTr="00C25D40">
              <w:trPr>
                <w:trHeight w:val="126"/>
              </w:trPr>
              <w:tc>
                <w:tcPr>
                  <w:tcW w:w="5015"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SQL</w:t>
                  </w:r>
                </w:p>
              </w:tc>
              <w:tc>
                <w:tcPr>
                  <w:tcW w:w="4649"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Database Design</w:t>
                  </w:r>
                </w:p>
              </w:tc>
            </w:tr>
            <w:tr w:rsidR="00CC0313" w:rsidTr="00C25D40">
              <w:trPr>
                <w:trHeight w:val="126"/>
              </w:trPr>
              <w:tc>
                <w:tcPr>
                  <w:tcW w:w="5015"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Java</w:t>
                  </w:r>
                </w:p>
              </w:tc>
              <w:tc>
                <w:tcPr>
                  <w:tcW w:w="4649" w:type="dxa"/>
                  <w:tcBorders>
                    <w:top w:val="nil"/>
                    <w:left w:val="nil"/>
                    <w:bottom w:val="nil"/>
                    <w:right w:val="nil"/>
                  </w:tcBorders>
                </w:tcPr>
                <w:p w:rsidR="00CC0313" w:rsidRPr="00F3263B" w:rsidRDefault="00E00E17" w:rsidP="00F86482">
                  <w:pPr>
                    <w:pStyle w:val="ContactInfo"/>
                    <w:framePr w:hSpace="180" w:wrap="around" w:vAnchor="page" w:hAnchor="margin" w:y="2461"/>
                    <w:numPr>
                      <w:ilvl w:val="0"/>
                      <w:numId w:val="1"/>
                    </w:numPr>
                    <w:spacing w:line="220" w:lineRule="exact"/>
                    <w:jc w:val="left"/>
                    <w:rPr>
                      <w:color w:val="auto"/>
                    </w:rPr>
                  </w:pPr>
                  <w:r w:rsidRPr="00F3263B">
                    <w:rPr>
                      <w:color w:val="auto"/>
                    </w:rPr>
                    <w:t>Software Systems Testing</w:t>
                  </w:r>
                </w:p>
              </w:tc>
            </w:tr>
            <w:tr w:rsidR="00CC0313" w:rsidTr="00C25D40">
              <w:trPr>
                <w:trHeight w:val="126"/>
              </w:trPr>
              <w:tc>
                <w:tcPr>
                  <w:tcW w:w="5015" w:type="dxa"/>
                  <w:tcBorders>
                    <w:top w:val="nil"/>
                    <w:left w:val="nil"/>
                    <w:bottom w:val="nil"/>
                    <w:right w:val="nil"/>
                  </w:tcBorders>
                </w:tcPr>
                <w:p w:rsidR="00CC0313" w:rsidRPr="00F3263B" w:rsidRDefault="001E05FD" w:rsidP="00F86482">
                  <w:pPr>
                    <w:pStyle w:val="ContactInfo"/>
                    <w:framePr w:hSpace="180" w:wrap="around" w:vAnchor="page" w:hAnchor="margin" w:y="2461"/>
                    <w:numPr>
                      <w:ilvl w:val="0"/>
                      <w:numId w:val="1"/>
                    </w:numPr>
                    <w:spacing w:line="220" w:lineRule="exact"/>
                    <w:jc w:val="left"/>
                    <w:rPr>
                      <w:color w:val="auto"/>
                    </w:rPr>
                  </w:pPr>
                  <w:r w:rsidRPr="00F3263B">
                    <w:rPr>
                      <w:color w:val="auto"/>
                    </w:rPr>
                    <w:t>Unity</w:t>
                  </w:r>
                </w:p>
              </w:tc>
              <w:tc>
                <w:tcPr>
                  <w:tcW w:w="4649" w:type="dxa"/>
                  <w:tcBorders>
                    <w:top w:val="nil"/>
                    <w:left w:val="nil"/>
                    <w:bottom w:val="nil"/>
                    <w:right w:val="nil"/>
                  </w:tcBorders>
                </w:tcPr>
                <w:p w:rsidR="005A0086" w:rsidRPr="00D30C6E" w:rsidRDefault="00D30C6E" w:rsidP="00F86482">
                  <w:pPr>
                    <w:pStyle w:val="ContactInfo"/>
                    <w:framePr w:hSpace="180" w:wrap="around" w:vAnchor="page" w:hAnchor="margin" w:y="2461"/>
                    <w:numPr>
                      <w:ilvl w:val="0"/>
                      <w:numId w:val="1"/>
                    </w:numPr>
                    <w:spacing w:line="220" w:lineRule="exact"/>
                    <w:jc w:val="left"/>
                    <w:rPr>
                      <w:color w:val="auto"/>
                    </w:rPr>
                  </w:pPr>
                  <w:r>
                    <w:rPr>
                      <w:color w:val="auto"/>
                    </w:rPr>
                    <w:t>Graphic Design</w:t>
                  </w:r>
                </w:p>
              </w:tc>
            </w:tr>
          </w:tbl>
          <w:p w:rsidR="00CC0313" w:rsidRDefault="00CC0313" w:rsidP="00C25D40">
            <w:pPr>
              <w:pStyle w:val="ContactInfo"/>
              <w:spacing w:line="220" w:lineRule="exact"/>
              <w:jc w:val="left"/>
            </w:pPr>
          </w:p>
        </w:tc>
      </w:tr>
      <w:tr w:rsidR="00C25D40" w:rsidTr="00C25D40">
        <w:trPr>
          <w:trHeight w:val="211"/>
        </w:trPr>
        <w:tc>
          <w:tcPr>
            <w:tcW w:w="11034" w:type="dxa"/>
            <w:gridSpan w:val="4"/>
            <w:vAlign w:val="bottom"/>
          </w:tcPr>
          <w:p w:rsidR="00C25D40" w:rsidRDefault="00C25D40" w:rsidP="00C25D40">
            <w:pPr>
              <w:pStyle w:val="SectionHeading"/>
              <w:rPr>
                <w:rStyle w:val="SectionHeadingChar"/>
              </w:rPr>
            </w:pPr>
          </w:p>
        </w:tc>
      </w:tr>
      <w:tr w:rsidR="00D30C6E" w:rsidTr="00C25D40">
        <w:trPr>
          <w:trHeight w:val="211"/>
        </w:trPr>
        <w:tc>
          <w:tcPr>
            <w:tcW w:w="11034" w:type="dxa"/>
            <w:gridSpan w:val="4"/>
            <w:vAlign w:val="bottom"/>
          </w:tcPr>
          <w:sdt>
            <w:sdtPr>
              <w:rPr>
                <w:rStyle w:val="SectionHeadingChar"/>
                <w:sz w:val="28"/>
              </w:rPr>
              <w:id w:val="3645376"/>
              <w:placeholder>
                <w:docPart w:val="DFFE4D3572BD495C8333D8D9F183993D"/>
              </w:placeholder>
            </w:sdtPr>
            <w:sdtEndPr>
              <w:rPr>
                <w:rStyle w:val="DefaultParagraphFont"/>
                <w:b/>
                <w:caps/>
              </w:rPr>
            </w:sdtEndPr>
            <w:sdtContent>
              <w:p w:rsidR="00D30C6E" w:rsidRDefault="00D30C6E" w:rsidP="00C25D40">
                <w:pPr>
                  <w:pStyle w:val="SectionHeading"/>
                </w:pPr>
                <w:r w:rsidRPr="00C25D40">
                  <w:rPr>
                    <w:rStyle w:val="SectionHeadingChar"/>
                    <w:sz w:val="28"/>
                  </w:rPr>
                  <w:t>WORK EXPERIENCE</w:t>
                </w:r>
              </w:p>
            </w:sdtContent>
          </w:sdt>
        </w:tc>
      </w:tr>
      <w:tr w:rsidR="00D30C6E" w:rsidTr="00C25D40">
        <w:trPr>
          <w:trHeight w:val="126"/>
        </w:trPr>
        <w:tc>
          <w:tcPr>
            <w:tcW w:w="272" w:type="dxa"/>
            <w:vAlign w:val="bottom"/>
          </w:tcPr>
          <w:p w:rsidR="00D30C6E" w:rsidRDefault="00D30C6E" w:rsidP="00C25D40">
            <w:pPr>
              <w:pStyle w:val="ContactInfo"/>
              <w:jc w:val="left"/>
            </w:pPr>
          </w:p>
        </w:tc>
        <w:tc>
          <w:tcPr>
            <w:tcW w:w="10762" w:type="dxa"/>
            <w:gridSpan w:val="3"/>
            <w:vAlign w:val="bottom"/>
          </w:tcPr>
          <w:p w:rsidR="00D30C6E" w:rsidRPr="00D30C6E" w:rsidRDefault="00D30C6E" w:rsidP="00C25D40">
            <w:pPr>
              <w:pStyle w:val="ContactInfo"/>
              <w:spacing w:line="220" w:lineRule="exact"/>
              <w:jc w:val="left"/>
              <w:rPr>
                <w:color w:val="auto"/>
                <w:sz w:val="24"/>
                <w:szCs w:val="24"/>
              </w:rPr>
            </w:pPr>
            <w:r w:rsidRPr="00D30C6E">
              <w:rPr>
                <w:rStyle w:val="SectionbodytextChar"/>
                <w:sz w:val="24"/>
                <w:szCs w:val="24"/>
              </w:rPr>
              <w:t>Product Catalog Programmer Intern</w:t>
            </w:r>
          </w:p>
        </w:tc>
      </w:tr>
      <w:tr w:rsidR="00D30C6E" w:rsidTr="00C25D40">
        <w:trPr>
          <w:trHeight w:val="133"/>
        </w:trPr>
        <w:tc>
          <w:tcPr>
            <w:tcW w:w="272" w:type="dxa"/>
            <w:vAlign w:val="bottom"/>
          </w:tcPr>
          <w:p w:rsidR="00D30C6E" w:rsidRDefault="00D30C6E" w:rsidP="00C25D40">
            <w:pPr>
              <w:pStyle w:val="ContactInfo"/>
              <w:jc w:val="left"/>
            </w:pPr>
          </w:p>
        </w:tc>
        <w:tc>
          <w:tcPr>
            <w:tcW w:w="5379" w:type="dxa"/>
            <w:vAlign w:val="bottom"/>
          </w:tcPr>
          <w:p w:rsidR="00D30C6E" w:rsidRPr="00D30C6E" w:rsidRDefault="00D30C6E" w:rsidP="00C25D40">
            <w:pPr>
              <w:pStyle w:val="ContactInfo"/>
              <w:spacing w:line="220" w:lineRule="exact"/>
              <w:jc w:val="left"/>
              <w:rPr>
                <w:rStyle w:val="SectionbodytextChar"/>
                <w:sz w:val="24"/>
                <w:szCs w:val="24"/>
              </w:rPr>
            </w:pPr>
            <w:r w:rsidRPr="00BC356C">
              <w:rPr>
                <w:rStyle w:val="SectionbodytextboldChar"/>
                <w:sz w:val="24"/>
                <w:szCs w:val="24"/>
              </w:rPr>
              <w:t>JELD-WEN Windows &amp; Doors</w:t>
            </w:r>
          </w:p>
        </w:tc>
        <w:tc>
          <w:tcPr>
            <w:tcW w:w="5383" w:type="dxa"/>
            <w:gridSpan w:val="2"/>
            <w:vAlign w:val="bottom"/>
          </w:tcPr>
          <w:p w:rsidR="00D30C6E" w:rsidRPr="00D30C6E" w:rsidRDefault="00F86482" w:rsidP="00C25D40">
            <w:pPr>
              <w:pStyle w:val="ContactInfo"/>
              <w:spacing w:line="220" w:lineRule="exact"/>
              <w:rPr>
                <w:rStyle w:val="SectionbodytextChar"/>
                <w:b w:val="0"/>
                <w:sz w:val="24"/>
                <w:szCs w:val="24"/>
              </w:rPr>
            </w:pPr>
            <w:r>
              <w:rPr>
                <w:rStyle w:val="SectionbodytextChar"/>
                <w:b w:val="0"/>
                <w:sz w:val="24"/>
                <w:szCs w:val="24"/>
              </w:rPr>
              <w:t>June 2014 – May 2015</w:t>
            </w:r>
          </w:p>
        </w:tc>
      </w:tr>
      <w:tr w:rsidR="00D30C6E" w:rsidTr="00C25D40">
        <w:trPr>
          <w:trHeight w:val="480"/>
        </w:trPr>
        <w:tc>
          <w:tcPr>
            <w:tcW w:w="272" w:type="dxa"/>
            <w:vAlign w:val="bottom"/>
          </w:tcPr>
          <w:p w:rsidR="00D30C6E" w:rsidRDefault="00D30C6E" w:rsidP="00C25D40">
            <w:pPr>
              <w:pStyle w:val="ContactInfo"/>
              <w:jc w:val="left"/>
            </w:pPr>
          </w:p>
        </w:tc>
        <w:tc>
          <w:tcPr>
            <w:tcW w:w="10762" w:type="dxa"/>
            <w:gridSpan w:val="3"/>
            <w:vAlign w:val="bottom"/>
          </w:tcPr>
          <w:p w:rsidR="003137F5" w:rsidRPr="00C25D40" w:rsidRDefault="001769CB" w:rsidP="00C25D40">
            <w:pPr>
              <w:tabs>
                <w:tab w:val="left" w:pos="3497"/>
              </w:tabs>
              <w:spacing w:line="220" w:lineRule="exact"/>
              <w:rPr>
                <w:rFonts w:cs="Arial"/>
                <w:color w:val="444444"/>
                <w:lang w:val="en"/>
              </w:rPr>
            </w:pPr>
            <w:r w:rsidRPr="00C25D40">
              <w:rPr>
                <w:rFonts w:cs="Times New Roman"/>
              </w:rPr>
              <w:t xml:space="preserve">Paid part-time programming position with a home improvement retail outlet.  Responsibilities included working with a team of developers to update and maintain a digital window and door catalog with over 1,000 products to capture orders and move through checkout efficiently.  Created product hierarchies for easier </w:t>
            </w:r>
            <w:r w:rsidR="00071068" w:rsidRPr="00C25D40">
              <w:rPr>
                <w:rFonts w:cs="Times New Roman"/>
              </w:rPr>
              <w:t>search-ability</w:t>
            </w:r>
            <w:r w:rsidRPr="00C25D40">
              <w:rPr>
                <w:rFonts w:cs="Times New Roman"/>
              </w:rPr>
              <w:t xml:space="preserve">.  Hierarchies included categories, sub-categories, </w:t>
            </w:r>
            <w:proofErr w:type="gramStart"/>
            <w:r w:rsidRPr="00C25D40">
              <w:rPr>
                <w:rFonts w:cs="Times New Roman"/>
              </w:rPr>
              <w:t>pro</w:t>
            </w:r>
            <w:bookmarkStart w:id="0" w:name="_GoBack"/>
            <w:bookmarkEnd w:id="0"/>
            <w:r w:rsidRPr="00C25D40">
              <w:rPr>
                <w:rFonts w:cs="Times New Roman"/>
              </w:rPr>
              <w:t>duct</w:t>
            </w:r>
            <w:proofErr w:type="gramEnd"/>
            <w:r w:rsidRPr="00C25D40">
              <w:rPr>
                <w:rFonts w:cs="Times New Roman"/>
              </w:rPr>
              <w:t xml:space="preserve"> key codes, attributes (prices, feature descriptions, multiple images, tech specification </w:t>
            </w:r>
            <w:r w:rsidR="008562A5" w:rsidRPr="00C25D40">
              <w:rPr>
                <w:rFonts w:cs="Times New Roman"/>
              </w:rPr>
              <w:t>attributes, and documents</w:t>
            </w:r>
            <w:r w:rsidRPr="00C25D40">
              <w:rPr>
                <w:rFonts w:cs="Times New Roman"/>
              </w:rPr>
              <w:t xml:space="preserve">.)  Managed data and published to multiple channels – print/pdf, web and digital.  </w:t>
            </w:r>
            <w:r w:rsidRPr="00C25D40">
              <w:rPr>
                <w:rFonts w:ascii="Times New Roman" w:hAnsi="Times New Roman" w:cs="Times New Roman"/>
              </w:rPr>
              <w:t>T</w:t>
            </w:r>
            <w:r w:rsidR="003137F5" w:rsidRPr="00C25D40">
              <w:t>he application involve</w:t>
            </w:r>
            <w:r w:rsidRPr="00C25D40">
              <w:t>d</w:t>
            </w:r>
            <w:r w:rsidR="008562A5" w:rsidRPr="00C25D40">
              <w:t xml:space="preserve"> using Visual Basic .NET and </w:t>
            </w:r>
            <w:r w:rsidR="003137F5" w:rsidRPr="00C25D40">
              <w:t>SQL databases.</w:t>
            </w:r>
          </w:p>
          <w:p w:rsidR="00D30C6E" w:rsidRPr="00D30C6E" w:rsidRDefault="00D30C6E" w:rsidP="00C25D40">
            <w:pPr>
              <w:pStyle w:val="ContactInfo"/>
              <w:spacing w:line="220" w:lineRule="exact"/>
              <w:jc w:val="left"/>
              <w:rPr>
                <w:rStyle w:val="SectionbodytextChar"/>
                <w:b w:val="0"/>
                <w:color w:val="auto"/>
                <w:sz w:val="22"/>
              </w:rPr>
            </w:pPr>
          </w:p>
        </w:tc>
      </w:tr>
      <w:tr w:rsidR="000B3188" w:rsidTr="00C25D40">
        <w:trPr>
          <w:trHeight w:val="162"/>
        </w:trPr>
        <w:sdt>
          <w:sdtPr>
            <w:rPr>
              <w:rStyle w:val="SectionHeadingChar"/>
            </w:rPr>
            <w:id w:val="3643843"/>
            <w:placeholder>
              <w:docPart w:val="4B432034FBE34EFDA28F90A0CF3E22AB"/>
            </w:placeholder>
          </w:sdtPr>
          <w:sdtEndPr>
            <w:rPr>
              <w:rStyle w:val="DefaultParagraphFont"/>
              <w:b/>
              <w:caps/>
            </w:rPr>
          </w:sdtEndPr>
          <w:sdtContent>
            <w:tc>
              <w:tcPr>
                <w:tcW w:w="11034" w:type="dxa"/>
                <w:gridSpan w:val="4"/>
                <w:vAlign w:val="bottom"/>
              </w:tcPr>
              <w:p w:rsidR="000B3188" w:rsidRPr="00071068" w:rsidRDefault="00192637" w:rsidP="00C25D40">
                <w:pPr>
                  <w:pStyle w:val="SectionHeading"/>
                </w:pPr>
                <w:r w:rsidRPr="00C25D40">
                  <w:rPr>
                    <w:rStyle w:val="SectionHeadingChar"/>
                    <w:sz w:val="28"/>
                  </w:rPr>
                  <w:t>PROJECTS</w:t>
                </w:r>
              </w:p>
            </w:tc>
          </w:sdtContent>
        </w:sdt>
      </w:tr>
      <w:tr w:rsidR="000B3188" w:rsidTr="00C25D40">
        <w:trPr>
          <w:trHeight w:val="133"/>
        </w:trPr>
        <w:tc>
          <w:tcPr>
            <w:tcW w:w="272" w:type="dxa"/>
            <w:vAlign w:val="bottom"/>
          </w:tcPr>
          <w:p w:rsidR="000B3188" w:rsidRDefault="000B3188" w:rsidP="00C25D40">
            <w:pPr>
              <w:pStyle w:val="ContactInfo"/>
              <w:jc w:val="left"/>
            </w:pPr>
          </w:p>
        </w:tc>
        <w:tc>
          <w:tcPr>
            <w:tcW w:w="10762" w:type="dxa"/>
            <w:gridSpan w:val="3"/>
            <w:vAlign w:val="bottom"/>
          </w:tcPr>
          <w:p w:rsidR="000B3188" w:rsidRPr="00D152C3" w:rsidRDefault="00192637" w:rsidP="00C25D40">
            <w:pPr>
              <w:pStyle w:val="Sectionbodytext"/>
              <w:spacing w:line="220" w:lineRule="exact"/>
              <w:rPr>
                <w:b/>
                <w:sz w:val="24"/>
                <w:szCs w:val="24"/>
              </w:rPr>
            </w:pPr>
            <w:r w:rsidRPr="00D152C3">
              <w:rPr>
                <w:rStyle w:val="SectionbodytextChar"/>
                <w:b/>
                <w:sz w:val="24"/>
                <w:szCs w:val="24"/>
              </w:rPr>
              <w:t>T.L.G. The Last Gladiator</w:t>
            </w:r>
          </w:p>
        </w:tc>
      </w:tr>
      <w:tr w:rsidR="000B3188" w:rsidTr="00C25D40">
        <w:trPr>
          <w:trHeight w:val="126"/>
        </w:trPr>
        <w:tc>
          <w:tcPr>
            <w:tcW w:w="272" w:type="dxa"/>
            <w:vAlign w:val="bottom"/>
          </w:tcPr>
          <w:p w:rsidR="000B3188" w:rsidRDefault="000B3188" w:rsidP="00C25D40">
            <w:pPr>
              <w:pStyle w:val="ContactInfo"/>
              <w:jc w:val="left"/>
            </w:pPr>
          </w:p>
        </w:tc>
        <w:tc>
          <w:tcPr>
            <w:tcW w:w="7396" w:type="dxa"/>
            <w:gridSpan w:val="2"/>
            <w:vAlign w:val="bottom"/>
          </w:tcPr>
          <w:p w:rsidR="000B3188" w:rsidRPr="00D152C3" w:rsidRDefault="009E6679" w:rsidP="00C25D40">
            <w:pPr>
              <w:pStyle w:val="Sectionbodytextbold"/>
              <w:spacing w:line="220" w:lineRule="exact"/>
              <w:rPr>
                <w:sz w:val="24"/>
                <w:szCs w:val="24"/>
              </w:rPr>
            </w:pPr>
            <w:r w:rsidRPr="00D152C3">
              <w:rPr>
                <w:rStyle w:val="SectionbodytextboldChar"/>
                <w:sz w:val="24"/>
                <w:szCs w:val="24"/>
              </w:rPr>
              <w:t>Senior Project</w:t>
            </w:r>
          </w:p>
        </w:tc>
        <w:tc>
          <w:tcPr>
            <w:tcW w:w="3366" w:type="dxa"/>
            <w:vAlign w:val="bottom"/>
          </w:tcPr>
          <w:p w:rsidR="000B3188" w:rsidRPr="00D152C3" w:rsidRDefault="009E6679" w:rsidP="00C25D40">
            <w:pPr>
              <w:pStyle w:val="Sectionbodytextbold"/>
              <w:spacing w:line="220" w:lineRule="exact"/>
              <w:jc w:val="right"/>
              <w:rPr>
                <w:b w:val="0"/>
                <w:sz w:val="22"/>
              </w:rPr>
            </w:pPr>
            <w:r w:rsidRPr="00D152C3">
              <w:rPr>
                <w:rStyle w:val="SectionbodytextboldChar"/>
                <w:sz w:val="22"/>
              </w:rPr>
              <w:t>September 2014</w:t>
            </w:r>
            <w:r w:rsidR="00192637" w:rsidRPr="00D152C3">
              <w:rPr>
                <w:rStyle w:val="SectionbodytextboldChar"/>
                <w:sz w:val="22"/>
              </w:rPr>
              <w:t xml:space="preserve"> –</w:t>
            </w:r>
            <w:r w:rsidRPr="00D152C3">
              <w:rPr>
                <w:rStyle w:val="SectionbodytextboldChar"/>
                <w:sz w:val="22"/>
              </w:rPr>
              <w:t xml:space="preserve"> </w:t>
            </w:r>
            <w:r w:rsidR="00BC356C">
              <w:rPr>
                <w:rStyle w:val="SectionbodytextboldChar"/>
                <w:sz w:val="22"/>
              </w:rPr>
              <w:t>Present</w:t>
            </w:r>
          </w:p>
        </w:tc>
      </w:tr>
      <w:tr w:rsidR="000B3188" w:rsidTr="00C25D40">
        <w:trPr>
          <w:trHeight w:val="476"/>
        </w:trPr>
        <w:tc>
          <w:tcPr>
            <w:tcW w:w="272" w:type="dxa"/>
            <w:vAlign w:val="bottom"/>
          </w:tcPr>
          <w:p w:rsidR="000B3188" w:rsidRDefault="000B3188" w:rsidP="00C25D40">
            <w:pPr>
              <w:pStyle w:val="ContactInfo"/>
              <w:jc w:val="left"/>
            </w:pPr>
          </w:p>
        </w:tc>
        <w:tc>
          <w:tcPr>
            <w:tcW w:w="10762" w:type="dxa"/>
            <w:gridSpan w:val="3"/>
            <w:vAlign w:val="bottom"/>
          </w:tcPr>
          <w:p w:rsidR="000B3188" w:rsidRPr="00C25D40" w:rsidRDefault="001E05FD" w:rsidP="00C25D40">
            <w:pPr>
              <w:pStyle w:val="Sectionbodytext"/>
              <w:spacing w:line="220" w:lineRule="exact"/>
              <w:rPr>
                <w:sz w:val="22"/>
              </w:rPr>
            </w:pPr>
            <w:r w:rsidRPr="00C25D40">
              <w:rPr>
                <w:sz w:val="22"/>
              </w:rPr>
              <w:t xml:space="preserve">A 2D Brawler game set in time of Ancient Rome when gladiators were prevalent. The objective of the game is to survive </w:t>
            </w:r>
            <w:r w:rsidR="00BB3939" w:rsidRPr="00C25D40">
              <w:rPr>
                <w:sz w:val="22"/>
              </w:rPr>
              <w:t xml:space="preserve">as many rounds as possible as waves of gladiators try to </w:t>
            </w:r>
            <w:r w:rsidR="00F3263B" w:rsidRPr="00C25D40">
              <w:rPr>
                <w:sz w:val="22"/>
              </w:rPr>
              <w:t>vanquish the player. The game is being</w:t>
            </w:r>
            <w:r w:rsidR="00BB3939" w:rsidRPr="00C25D40">
              <w:rPr>
                <w:sz w:val="22"/>
              </w:rPr>
              <w:t xml:space="preserve"> developed through Unity, using C# as the scripting language. The intended platform for this game is Android.</w:t>
            </w:r>
            <w:r w:rsidR="00F3263B" w:rsidRPr="00C25D40">
              <w:rPr>
                <w:sz w:val="22"/>
              </w:rPr>
              <w:t xml:space="preserve"> </w:t>
            </w:r>
            <w:r w:rsidR="00BB3939" w:rsidRPr="00C25D40">
              <w:rPr>
                <w:sz w:val="22"/>
              </w:rPr>
              <w:t xml:space="preserve">This project is a three phase project that includes Design (Use Case Specifications, Object Models, and Sequence Diagrams), Implementation, and Testing. </w:t>
            </w:r>
          </w:p>
          <w:p w:rsidR="00071068" w:rsidRPr="00071068" w:rsidRDefault="00071068" w:rsidP="00C25D40">
            <w:pPr>
              <w:pStyle w:val="Sectionbodytext"/>
              <w:spacing w:line="220" w:lineRule="exact"/>
              <w:rPr>
                <w:szCs w:val="20"/>
              </w:rPr>
            </w:pPr>
          </w:p>
        </w:tc>
      </w:tr>
      <w:tr w:rsidR="009E6679" w:rsidTr="00C25D40">
        <w:trPr>
          <w:trHeight w:val="126"/>
        </w:trPr>
        <w:tc>
          <w:tcPr>
            <w:tcW w:w="272" w:type="dxa"/>
            <w:vAlign w:val="bottom"/>
          </w:tcPr>
          <w:p w:rsidR="009E6679" w:rsidRDefault="009E6679" w:rsidP="00C25D40">
            <w:pPr>
              <w:pStyle w:val="ContactInfo"/>
              <w:jc w:val="left"/>
            </w:pPr>
          </w:p>
        </w:tc>
        <w:tc>
          <w:tcPr>
            <w:tcW w:w="7396" w:type="dxa"/>
            <w:gridSpan w:val="2"/>
            <w:vAlign w:val="bottom"/>
          </w:tcPr>
          <w:p w:rsidR="009E6679" w:rsidRPr="00D152C3" w:rsidRDefault="009E6679" w:rsidP="00C25D40">
            <w:pPr>
              <w:pStyle w:val="ContactInfo"/>
              <w:spacing w:line="220" w:lineRule="exact"/>
              <w:jc w:val="left"/>
              <w:rPr>
                <w:color w:val="auto"/>
              </w:rPr>
            </w:pPr>
            <w:r w:rsidRPr="00D152C3">
              <w:rPr>
                <w:color w:val="auto"/>
                <w:sz w:val="24"/>
              </w:rPr>
              <w:t>Remote Control Quad Copter with Oculus Rift Goggles</w:t>
            </w:r>
          </w:p>
        </w:tc>
        <w:tc>
          <w:tcPr>
            <w:tcW w:w="3366" w:type="dxa"/>
            <w:vAlign w:val="bottom"/>
          </w:tcPr>
          <w:p w:rsidR="009E6679" w:rsidRPr="00D152C3" w:rsidRDefault="009E6679" w:rsidP="00C25D40">
            <w:pPr>
              <w:pStyle w:val="ContactInfo"/>
              <w:spacing w:line="220" w:lineRule="exact"/>
              <w:jc w:val="left"/>
              <w:rPr>
                <w:color w:val="auto"/>
              </w:rPr>
            </w:pPr>
          </w:p>
        </w:tc>
      </w:tr>
      <w:tr w:rsidR="009E6679" w:rsidTr="00C25D40">
        <w:trPr>
          <w:trHeight w:val="133"/>
        </w:trPr>
        <w:tc>
          <w:tcPr>
            <w:tcW w:w="272" w:type="dxa"/>
            <w:vAlign w:val="bottom"/>
          </w:tcPr>
          <w:p w:rsidR="009E6679" w:rsidRDefault="009E6679" w:rsidP="00C25D40">
            <w:pPr>
              <w:pStyle w:val="ContactInfo"/>
              <w:jc w:val="left"/>
            </w:pPr>
          </w:p>
        </w:tc>
        <w:tc>
          <w:tcPr>
            <w:tcW w:w="7396" w:type="dxa"/>
            <w:gridSpan w:val="2"/>
            <w:vAlign w:val="bottom"/>
          </w:tcPr>
          <w:p w:rsidR="009E6679" w:rsidRPr="00D152C3" w:rsidRDefault="009E6679" w:rsidP="00C25D40">
            <w:pPr>
              <w:pStyle w:val="ContactInfo"/>
              <w:spacing w:line="220" w:lineRule="exact"/>
              <w:jc w:val="left"/>
              <w:rPr>
                <w:b w:val="0"/>
                <w:color w:val="auto"/>
                <w:sz w:val="24"/>
                <w:szCs w:val="24"/>
              </w:rPr>
            </w:pPr>
            <w:r w:rsidRPr="00D152C3">
              <w:rPr>
                <w:b w:val="0"/>
                <w:color w:val="auto"/>
                <w:sz w:val="24"/>
                <w:szCs w:val="24"/>
              </w:rPr>
              <w:t>Junior Project</w:t>
            </w:r>
          </w:p>
        </w:tc>
        <w:tc>
          <w:tcPr>
            <w:tcW w:w="3366" w:type="dxa"/>
            <w:vAlign w:val="bottom"/>
          </w:tcPr>
          <w:p w:rsidR="009E6679" w:rsidRPr="00D152C3" w:rsidRDefault="009E6679" w:rsidP="00C25D40">
            <w:pPr>
              <w:pStyle w:val="ContactInfo"/>
              <w:spacing w:line="220" w:lineRule="exact"/>
              <w:rPr>
                <w:b w:val="0"/>
                <w:color w:val="auto"/>
              </w:rPr>
            </w:pPr>
            <w:r w:rsidRPr="00D152C3">
              <w:rPr>
                <w:b w:val="0"/>
                <w:color w:val="auto"/>
              </w:rPr>
              <w:t>September 2013 – June 2014</w:t>
            </w:r>
          </w:p>
        </w:tc>
      </w:tr>
      <w:tr w:rsidR="00CC0313" w:rsidTr="00C25D40">
        <w:trPr>
          <w:trHeight w:val="702"/>
        </w:trPr>
        <w:tc>
          <w:tcPr>
            <w:tcW w:w="272" w:type="dxa"/>
            <w:vAlign w:val="bottom"/>
          </w:tcPr>
          <w:p w:rsidR="00CC0313" w:rsidRPr="00C25D40" w:rsidRDefault="00CC0313" w:rsidP="00C25D40">
            <w:pPr>
              <w:pStyle w:val="ContactInfo"/>
              <w:jc w:val="left"/>
            </w:pPr>
          </w:p>
        </w:tc>
        <w:tc>
          <w:tcPr>
            <w:tcW w:w="10762" w:type="dxa"/>
            <w:gridSpan w:val="3"/>
            <w:vAlign w:val="bottom"/>
          </w:tcPr>
          <w:p w:rsidR="00CC0313" w:rsidRPr="00C25D40" w:rsidRDefault="00F3263B" w:rsidP="00C25D40">
            <w:pPr>
              <w:pStyle w:val="ContactInfo"/>
              <w:spacing w:line="220" w:lineRule="exact"/>
              <w:jc w:val="left"/>
              <w:rPr>
                <w:rFonts w:cs="Arial"/>
                <w:b w:val="0"/>
                <w:color w:val="000000"/>
              </w:rPr>
            </w:pPr>
            <w:r w:rsidRPr="00C25D40">
              <w:rPr>
                <w:rFonts w:cs="Arial"/>
                <w:b w:val="0"/>
                <w:color w:val="000000"/>
              </w:rPr>
              <w:t xml:space="preserve">A small-team based project based on creating a quad copter with a camera attached that allows the capabilities of streaming a video feed across a wireless network and controlling remotely. The system also involves use </w:t>
            </w:r>
            <w:r w:rsidR="00BC356C" w:rsidRPr="00C25D40">
              <w:rPr>
                <w:rFonts w:cs="Arial"/>
                <w:b w:val="0"/>
                <w:color w:val="000000"/>
              </w:rPr>
              <w:t>of virtual</w:t>
            </w:r>
            <w:r w:rsidRPr="00C25D40">
              <w:rPr>
                <w:rFonts w:cs="Arial"/>
                <w:b w:val="0"/>
                <w:color w:val="000000"/>
              </w:rPr>
              <w:t xml:space="preserve"> reality glasses to enhance the user’s experience and provide a more realistic feel of flight. As the team project lead, my duties included scheduling tasks, ensuring scheduled scrum deadlines were met, and managing fellow classmates along with developing the system. Technologies used include a graphical user interface in C++, integrating the headset using </w:t>
            </w:r>
            <w:proofErr w:type="spellStart"/>
            <w:r w:rsidRPr="00C25D40">
              <w:rPr>
                <w:rFonts w:cs="Arial"/>
                <w:b w:val="0"/>
                <w:color w:val="000000"/>
              </w:rPr>
              <w:t>openGL</w:t>
            </w:r>
            <w:proofErr w:type="spellEnd"/>
            <w:r w:rsidRPr="00C25D40">
              <w:rPr>
                <w:rFonts w:cs="Arial"/>
                <w:b w:val="0"/>
                <w:color w:val="000000"/>
              </w:rPr>
              <w:t>, and data utilization from a SQL database.</w:t>
            </w:r>
          </w:p>
          <w:p w:rsidR="005A0086" w:rsidRPr="00C25D40" w:rsidRDefault="005A0086" w:rsidP="00C25D40">
            <w:pPr>
              <w:pStyle w:val="ContactInfo"/>
              <w:spacing w:line="220" w:lineRule="exact"/>
              <w:jc w:val="left"/>
              <w:rPr>
                <w:b w:val="0"/>
              </w:rPr>
            </w:pPr>
          </w:p>
        </w:tc>
      </w:tr>
    </w:tbl>
    <w:p w:rsidR="008124F0" w:rsidRDefault="008124F0" w:rsidP="003137F5">
      <w:pPr>
        <w:tabs>
          <w:tab w:val="left" w:pos="3497"/>
        </w:tabs>
        <w:rPr>
          <w:rFonts w:ascii="Arial" w:hAnsi="Arial" w:cs="Arial"/>
          <w:color w:val="444444"/>
          <w:lang w:val="en"/>
        </w:rPr>
      </w:pPr>
    </w:p>
    <w:sectPr w:rsidR="008124F0" w:rsidSect="00071068">
      <w:headerReference w:type="default" r:id="rId9"/>
      <w:footerReference w:type="even" r:id="rId10"/>
      <w:footerReference w:type="default" r:id="rId11"/>
      <w:pgSz w:w="12240" w:h="15840" w:code="1"/>
      <w:pgMar w:top="3150" w:right="720" w:bottom="1080" w:left="720" w:header="288"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62C" w:rsidRDefault="0036162C">
      <w:pPr>
        <w:spacing w:after="0" w:line="240" w:lineRule="auto"/>
      </w:pPr>
      <w:r>
        <w:separator/>
      </w:r>
    </w:p>
    <w:p w:rsidR="0036162C" w:rsidRDefault="0036162C"/>
  </w:endnote>
  <w:endnote w:type="continuationSeparator" w:id="0">
    <w:p w:rsidR="0036162C" w:rsidRDefault="0036162C">
      <w:pPr>
        <w:spacing w:after="0" w:line="240" w:lineRule="auto"/>
      </w:pPr>
      <w:r>
        <w:continuationSeparator/>
      </w:r>
    </w:p>
    <w:p w:rsidR="0036162C" w:rsidRDefault="00361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4678"/>
      <w:docPartObj>
        <w:docPartGallery w:val="Page Numbers (Bottom of Page)"/>
        <w:docPartUnique/>
      </w:docPartObj>
    </w:sdtPr>
    <w:sdtEndPr/>
    <w:sdtContent>
      <w:p w:rsidR="000B3188" w:rsidRDefault="003C041C" w:rsidP="00985323">
        <w:pPr>
          <w:pStyle w:val="Footer"/>
          <w:jc w:val="center"/>
        </w:pPr>
        <w:r>
          <w:fldChar w:fldCharType="begin"/>
        </w:r>
        <w:r>
          <w:instrText xml:space="preserve"> PAGE   \* MERGEFORMAT </w:instrText>
        </w:r>
        <w:r>
          <w:fldChar w:fldCharType="separate"/>
        </w:r>
        <w:r w:rsidR="00985323">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4653"/>
      <w:docPartObj>
        <w:docPartGallery w:val="Page Numbers (Bottom of Page)"/>
        <w:docPartUnique/>
      </w:docPartObj>
    </w:sdtPr>
    <w:sdtEndPr/>
    <w:sdtContent>
      <w:p w:rsidR="00292511" w:rsidRPr="007D4B79" w:rsidRDefault="003C041C" w:rsidP="00985323">
        <w:pPr>
          <w:pStyle w:val="Footer"/>
          <w:jc w:val="center"/>
        </w:pPr>
        <w:r>
          <w:fldChar w:fldCharType="begin"/>
        </w:r>
        <w:r>
          <w:instrText xml:space="preserve"> PAGE   \* MERGEFORMAT </w:instrText>
        </w:r>
        <w:r>
          <w:fldChar w:fldCharType="separate"/>
        </w:r>
        <w:r w:rsidR="00F8648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62C" w:rsidRDefault="0036162C">
      <w:pPr>
        <w:spacing w:after="0" w:line="240" w:lineRule="auto"/>
      </w:pPr>
      <w:r>
        <w:separator/>
      </w:r>
    </w:p>
    <w:p w:rsidR="0036162C" w:rsidRDefault="0036162C"/>
  </w:footnote>
  <w:footnote w:type="continuationSeparator" w:id="0">
    <w:p w:rsidR="0036162C" w:rsidRDefault="0036162C">
      <w:pPr>
        <w:spacing w:after="0" w:line="240" w:lineRule="auto"/>
      </w:pPr>
      <w:r>
        <w:continuationSeparator/>
      </w:r>
    </w:p>
    <w:p w:rsidR="0036162C" w:rsidRDefault="003616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188" w:rsidRPr="007D4B79" w:rsidRDefault="0091267A" w:rsidP="007D4B79">
    <w:pPr>
      <w:pStyle w:val="YourName"/>
    </w:pPr>
    <w:r>
      <w:rPr>
        <w:noProof/>
      </w:rPr>
      <mc:AlternateContent>
        <mc:Choice Requires="wps">
          <w:drawing>
            <wp:anchor distT="0" distB="0" distL="114300" distR="114300" simplePos="0" relativeHeight="251658752" behindDoc="1" locked="0" layoutInCell="1" allowOverlap="1" wp14:anchorId="5DE8A19A" wp14:editId="408C7F17">
              <wp:simplePos x="0" y="0"/>
              <wp:positionH relativeFrom="margin">
                <wp:posOffset>-54610</wp:posOffset>
              </wp:positionH>
              <wp:positionV relativeFrom="paragraph">
                <wp:posOffset>1294765</wp:posOffset>
              </wp:positionV>
              <wp:extent cx="6939915" cy="7990840"/>
              <wp:effectExtent l="2540" t="8890" r="1270" b="127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9915" cy="799084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97635E" id="Freeform 2" o:spid="_x0000_s1026" style="position:absolute;margin-left:-4.3pt;margin-top:101.95pt;width:546.45pt;height:629.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11098,1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118;0,153610;625,143578;5003,123515;11881,100944;20011,83388;26264,70849;34393,58936;43148,48277;53153,38246;65660,29468;78792,20690;93174,14421;108807,8151;126942,5643;141325,5016;145702,5016;6939915,30722;145702,40754;136947,40754;122565,42635;108807,45769;97552,50158;85670,55801;76290,63325;66910,70849;59406,78999;53153,88404;42522,106586;35018,124769;30641,141070;29391,153610;29391,156118;31892,7990840" o:connectangles="0,0,0,0,0,0,0,0,0,0,0,0,0,0,0,0,0,0,0,0,0,0,0,0,0,0,0,0,0,0,0,0,0,0"/>
              <w10:wrap anchorx="margin"/>
            </v:shape>
          </w:pict>
        </mc:Fallback>
      </mc:AlternateContent>
    </w:r>
    <w:r>
      <w:rPr>
        <w:noProof/>
      </w:rPr>
      <mc:AlternateContent>
        <mc:Choice Requires="wps">
          <w:drawing>
            <wp:anchor distT="0" distB="0" distL="114300" distR="114300" simplePos="0" relativeHeight="251657728" behindDoc="1" locked="0" layoutInCell="1" allowOverlap="1" wp14:anchorId="68F46FA4" wp14:editId="046BE210">
              <wp:simplePos x="0" y="0"/>
              <wp:positionH relativeFrom="margin">
                <wp:align>center</wp:align>
              </wp:positionH>
              <wp:positionV relativeFrom="paragraph">
                <wp:posOffset>-167005</wp:posOffset>
              </wp:positionV>
              <wp:extent cx="7172325" cy="1231265"/>
              <wp:effectExtent l="0" t="4445" r="9525" b="254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2325"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325BCA" id="Freeform 1" o:spid="_x0000_s1026" style="position:absolute;margin-left:0;margin-top:-13.15pt;width:564.75pt;height:96.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11295,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" path="m11295,c11295,,5647,,,,,,18,2131,,2356,1066,2300,660,788,2131,523,3631,330,7300,853,8827,766,10354,679,10781,160,11295,xe" fillcolor="#ccc0d9 [1303]" stroked="f">
              <v:fill opacity="28179f" color2="#ccc0d9 [1303]" o:opacity2="11795f" rotate="t" focus="100%" type="gradient"/>
              <v:path arrowok="t" o:connecttype="custom" o:connectlocs="7172325,0;0,0;0,1231265;1353185,273324;5605145,400318;7172325,0" o:connectangles="0,0,0,0,0,0"/>
              <w10:wrap anchorx="margin"/>
            </v:shape>
          </w:pict>
        </mc:Fallback>
      </mc:AlternateContent>
    </w:r>
    <w:sdt>
      <w:sdtPr>
        <w:alias w:val="Author"/>
        <w:tag w:val="Author"/>
        <w:id w:val="3644617"/>
        <w:placeholder>
          <w:docPart w:val="FD83F6EB4B8949E2A7BF282ACB198A1D"/>
        </w:placeholder>
      </w:sdtPr>
      <w:sdtEndPr/>
      <w:sdtContent>
        <w:r w:rsidR="00BA3D0A">
          <w:t>Joseph Moore</w:t>
        </w:r>
      </w:sdtContent>
    </w:sdt>
  </w:p>
  <w:sdt>
    <w:sdtPr>
      <w:rPr>
        <w:rStyle w:val="ContactInfoChar"/>
        <w:b/>
      </w:rPr>
      <w:id w:val="3644618"/>
      <w:placeholder>
        <w:docPart w:val="9DC39EC3DE174A18ACEA3BCF84DA6475"/>
      </w:placeholder>
    </w:sdtPr>
    <w:sdtEndPr>
      <w:rPr>
        <w:rStyle w:val="DefaultParagraphFont"/>
      </w:rPr>
    </w:sdtEndPr>
    <w:sdtContent>
      <w:p w:rsidR="000B3188" w:rsidRDefault="00724960">
        <w:pPr>
          <w:pStyle w:val="ContactInfo"/>
        </w:pPr>
        <w:r>
          <w:rPr>
            <w:rStyle w:val="ContactInfoChar"/>
            <w:b/>
          </w:rPr>
          <w:t>1045 Lamark Lane, Anaheim, CA 92802</w:t>
        </w:r>
      </w:p>
    </w:sdtContent>
  </w:sdt>
  <w:sdt>
    <w:sdtPr>
      <w:rPr>
        <w:rStyle w:val="ContactInfoChar"/>
        <w:b/>
      </w:rPr>
      <w:id w:val="3644619"/>
      <w:placeholder>
        <w:docPart w:val="CA9A9920B67E4532A0810883987B482F"/>
      </w:placeholder>
    </w:sdtPr>
    <w:sdtEndPr>
      <w:rPr>
        <w:rStyle w:val="DefaultParagraphFont"/>
      </w:rPr>
    </w:sdtEndPr>
    <w:sdtContent>
      <w:p w:rsidR="000B3188" w:rsidRDefault="00BA3D0A">
        <w:pPr>
          <w:pStyle w:val="ContactInfo"/>
        </w:pPr>
        <w:r>
          <w:rPr>
            <w:rStyle w:val="ContactInfoChar"/>
            <w:b/>
          </w:rPr>
          <w:t>541-331-3796</w:t>
        </w:r>
      </w:p>
    </w:sdtContent>
  </w:sdt>
  <w:sdt>
    <w:sdtPr>
      <w:rPr>
        <w:rStyle w:val="ContactInfoChar"/>
        <w:b/>
      </w:rPr>
      <w:id w:val="3644620"/>
      <w:placeholder>
        <w:docPart w:val="AF7FE9987E0647B4A7D42235E65EE68B"/>
      </w:placeholder>
    </w:sdtPr>
    <w:sdtEndPr>
      <w:rPr>
        <w:rStyle w:val="DefaultParagraphFont"/>
      </w:rPr>
    </w:sdtEndPr>
    <w:sdtContent>
      <w:p w:rsidR="000B3188" w:rsidRDefault="00BA3D0A" w:rsidP="00BA3D0A">
        <w:pPr>
          <w:pStyle w:val="ContactInfo"/>
        </w:pPr>
        <w:r>
          <w:rPr>
            <w:rStyle w:val="ContactInfoChar"/>
            <w:b/>
          </w:rPr>
          <w:t>Joemo65@gmail.com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62A16"/>
    <w:multiLevelType w:val="multilevel"/>
    <w:tmpl w:val="91B2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66163"/>
    <w:multiLevelType w:val="multilevel"/>
    <w:tmpl w:val="B0E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43B05"/>
    <w:multiLevelType w:val="multilevel"/>
    <w:tmpl w:val="EFC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C1994"/>
    <w:multiLevelType w:val="multilevel"/>
    <w:tmpl w:val="D8A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003AC"/>
    <w:multiLevelType w:val="multilevel"/>
    <w:tmpl w:val="FED2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B83374"/>
    <w:multiLevelType w:val="hybridMultilevel"/>
    <w:tmpl w:val="4C2A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67A"/>
    <w:rsid w:val="00071068"/>
    <w:rsid w:val="000B3188"/>
    <w:rsid w:val="001628E1"/>
    <w:rsid w:val="001769CB"/>
    <w:rsid w:val="00192637"/>
    <w:rsid w:val="001E05FD"/>
    <w:rsid w:val="00240BBB"/>
    <w:rsid w:val="00292511"/>
    <w:rsid w:val="003137F5"/>
    <w:rsid w:val="0036162C"/>
    <w:rsid w:val="003C041C"/>
    <w:rsid w:val="00472CC2"/>
    <w:rsid w:val="00480144"/>
    <w:rsid w:val="004A2449"/>
    <w:rsid w:val="0053519D"/>
    <w:rsid w:val="005A0086"/>
    <w:rsid w:val="00605235"/>
    <w:rsid w:val="00724960"/>
    <w:rsid w:val="0074283B"/>
    <w:rsid w:val="00783627"/>
    <w:rsid w:val="007876F1"/>
    <w:rsid w:val="007D4B79"/>
    <w:rsid w:val="008124F0"/>
    <w:rsid w:val="008562A5"/>
    <w:rsid w:val="00873D6F"/>
    <w:rsid w:val="0091267A"/>
    <w:rsid w:val="00976B7C"/>
    <w:rsid w:val="00985323"/>
    <w:rsid w:val="009E2A35"/>
    <w:rsid w:val="009E6679"/>
    <w:rsid w:val="009F49BC"/>
    <w:rsid w:val="00A04D96"/>
    <w:rsid w:val="00A71327"/>
    <w:rsid w:val="00BA3D0A"/>
    <w:rsid w:val="00BB3939"/>
    <w:rsid w:val="00BC356C"/>
    <w:rsid w:val="00BD4D8B"/>
    <w:rsid w:val="00C25D40"/>
    <w:rsid w:val="00CC0313"/>
    <w:rsid w:val="00D152C3"/>
    <w:rsid w:val="00D30C6E"/>
    <w:rsid w:val="00E00E17"/>
    <w:rsid w:val="00EE6517"/>
    <w:rsid w:val="00F3263B"/>
    <w:rsid w:val="00F86482"/>
    <w:rsid w:val="00F9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B3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88"/>
    <w:rPr>
      <w:rFonts w:ascii="Tahoma" w:hAnsi="Tahoma" w:cs="Tahoma"/>
      <w:sz w:val="16"/>
      <w:szCs w:val="16"/>
    </w:rPr>
  </w:style>
  <w:style w:type="paragraph" w:customStyle="1" w:styleId="ContactInfo">
    <w:name w:val="Contact Info"/>
    <w:link w:val="ContactInfoChar"/>
    <w:qFormat/>
    <w:rsid w:val="000B3188"/>
    <w:pPr>
      <w:spacing w:after="0" w:line="240" w:lineRule="auto"/>
      <w:jc w:val="right"/>
    </w:pPr>
    <w:rPr>
      <w:b/>
      <w:color w:val="403152" w:themeColor="accent4" w:themeShade="80"/>
    </w:rPr>
  </w:style>
  <w:style w:type="paragraph" w:styleId="Header">
    <w:name w:val="header"/>
    <w:basedOn w:val="Normal"/>
    <w:link w:val="HeaderChar"/>
    <w:uiPriority w:val="99"/>
    <w:unhideWhenUsed/>
    <w:rsid w:val="000B3188"/>
    <w:pPr>
      <w:tabs>
        <w:tab w:val="center" w:pos="4680"/>
        <w:tab w:val="right" w:pos="9360"/>
      </w:tabs>
      <w:spacing w:after="0" w:line="240" w:lineRule="auto"/>
    </w:pPr>
  </w:style>
  <w:style w:type="character" w:customStyle="1" w:styleId="ContactInfoChar">
    <w:name w:val="Contact Info Char"/>
    <w:basedOn w:val="DefaultParagraphFont"/>
    <w:link w:val="ContactInfo"/>
    <w:rsid w:val="000B3188"/>
    <w:rPr>
      <w:b/>
      <w:color w:val="403152" w:themeColor="accent4" w:themeShade="80"/>
    </w:rPr>
  </w:style>
  <w:style w:type="character" w:customStyle="1" w:styleId="HeaderChar">
    <w:name w:val="Header Char"/>
    <w:basedOn w:val="DefaultParagraphFont"/>
    <w:link w:val="Header"/>
    <w:uiPriority w:val="99"/>
    <w:rsid w:val="000B3188"/>
  </w:style>
  <w:style w:type="paragraph" w:styleId="Footer">
    <w:name w:val="footer"/>
    <w:basedOn w:val="Normal"/>
    <w:link w:val="FooterChar"/>
    <w:uiPriority w:val="99"/>
    <w:unhideWhenUsed/>
    <w:rsid w:val="007D4B79"/>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7D4B79"/>
    <w:rPr>
      <w:sz w:val="20"/>
    </w:rPr>
  </w:style>
  <w:style w:type="paragraph" w:customStyle="1" w:styleId="YourName">
    <w:name w:val="Your Name"/>
    <w:link w:val="YourNameChar"/>
    <w:qFormat/>
    <w:rsid w:val="007D4B79"/>
    <w:pPr>
      <w:keepNext/>
      <w:keepLines/>
      <w:tabs>
        <w:tab w:val="left" w:pos="8640"/>
      </w:tabs>
      <w:spacing w:before="480" w:after="40" w:line="264" w:lineRule="auto"/>
      <w:jc w:val="right"/>
      <w:outlineLvl w:val="0"/>
    </w:pPr>
    <w:rPr>
      <w:rFonts w:eastAsiaTheme="majorEastAsia" w:cstheme="majorBidi"/>
      <w:b/>
      <w:bCs/>
      <w:caps/>
      <w:color w:val="000000" w:themeColor="text1"/>
      <w:spacing w:val="10"/>
      <w:sz w:val="28"/>
      <w:szCs w:val="28"/>
    </w:rPr>
  </w:style>
  <w:style w:type="character" w:styleId="PlaceholderText">
    <w:name w:val="Placeholder Text"/>
    <w:basedOn w:val="DefaultParagraphFont"/>
    <w:uiPriority w:val="99"/>
    <w:semiHidden/>
    <w:rsid w:val="000B3188"/>
    <w:rPr>
      <w:color w:val="808080"/>
    </w:rPr>
  </w:style>
  <w:style w:type="character" w:customStyle="1" w:styleId="YourNameChar">
    <w:name w:val="Your Name Char"/>
    <w:basedOn w:val="DefaultParagraphFont"/>
    <w:link w:val="YourName"/>
    <w:rsid w:val="007D4B79"/>
    <w:rPr>
      <w:rFonts w:eastAsiaTheme="majorEastAsia" w:cstheme="majorBidi"/>
      <w:b/>
      <w:bCs/>
      <w:caps/>
      <w:color w:val="000000" w:themeColor="text1"/>
      <w:spacing w:val="10"/>
      <w:sz w:val="28"/>
      <w:szCs w:val="28"/>
    </w:rPr>
  </w:style>
  <w:style w:type="table" w:styleId="TableGrid">
    <w:name w:val="Table Grid"/>
    <w:basedOn w:val="TableNormal"/>
    <w:uiPriority w:val="59"/>
    <w:rsid w:val="000B3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ectionHeading">
    <w:name w:val="SectionHeading"/>
    <w:link w:val="SectionHeadingChar"/>
    <w:qFormat/>
    <w:rsid w:val="00976B7C"/>
    <w:pPr>
      <w:spacing w:before="120" w:after="0"/>
    </w:pPr>
    <w:rPr>
      <w:rFonts w:asciiTheme="majorHAnsi" w:hAnsiTheme="majorHAnsi"/>
      <w:b/>
      <w:caps/>
      <w:color w:val="595959" w:themeColor="text1" w:themeTint="A6"/>
    </w:rPr>
  </w:style>
  <w:style w:type="character" w:customStyle="1" w:styleId="SectionHeadingChar">
    <w:name w:val="SectionHeading Char"/>
    <w:basedOn w:val="DefaultParagraphFont"/>
    <w:link w:val="SectionHeading"/>
    <w:rsid w:val="00976B7C"/>
    <w:rPr>
      <w:rFonts w:asciiTheme="majorHAnsi" w:hAnsiTheme="majorHAnsi"/>
      <w:b/>
      <w:caps/>
      <w:color w:val="595959" w:themeColor="text1" w:themeTint="A6"/>
    </w:rPr>
  </w:style>
  <w:style w:type="paragraph" w:customStyle="1" w:styleId="Sectionbodytext">
    <w:name w:val="Section body text"/>
    <w:link w:val="SectionbodytextChar"/>
    <w:qFormat/>
    <w:rsid w:val="007D4B79"/>
    <w:pPr>
      <w:spacing w:after="0"/>
    </w:pPr>
    <w:rPr>
      <w:color w:val="000000" w:themeColor="text1"/>
      <w:sz w:val="20"/>
    </w:rPr>
  </w:style>
  <w:style w:type="character" w:customStyle="1" w:styleId="SectionbodytextChar">
    <w:name w:val="Section body text Char"/>
    <w:basedOn w:val="DefaultParagraphFont"/>
    <w:link w:val="Sectionbodytext"/>
    <w:rsid w:val="007D4B79"/>
    <w:rPr>
      <w:color w:val="000000" w:themeColor="text1"/>
      <w:sz w:val="20"/>
    </w:rPr>
  </w:style>
  <w:style w:type="paragraph" w:customStyle="1" w:styleId="Publications">
    <w:name w:val="Publications"/>
    <w:basedOn w:val="Normal"/>
    <w:link w:val="PublicationsChar"/>
    <w:qFormat/>
    <w:rsid w:val="000B3188"/>
    <w:pPr>
      <w:spacing w:after="0" w:line="264" w:lineRule="auto"/>
      <w:ind w:left="288"/>
      <w:outlineLvl w:val="2"/>
    </w:pPr>
    <w:rPr>
      <w:i/>
      <w:color w:val="0D0D0D" w:themeColor="text1" w:themeTint="F2"/>
      <w:sz w:val="20"/>
    </w:rPr>
  </w:style>
  <w:style w:type="paragraph" w:customStyle="1" w:styleId="Sectionbodytextbold">
    <w:name w:val="Section body text bold"/>
    <w:link w:val="SectionbodytextboldChar"/>
    <w:qFormat/>
    <w:rsid w:val="000B3188"/>
    <w:pPr>
      <w:spacing w:after="0" w:line="240" w:lineRule="auto"/>
    </w:pPr>
    <w:rPr>
      <w:b/>
      <w:color w:val="000000" w:themeColor="text1"/>
      <w:sz w:val="20"/>
    </w:rPr>
  </w:style>
  <w:style w:type="character" w:customStyle="1" w:styleId="SectionbodytextboldChar">
    <w:name w:val="Section body text bold Char"/>
    <w:basedOn w:val="DefaultParagraphFont"/>
    <w:link w:val="Sectionbodytextbold"/>
    <w:rsid w:val="000B3188"/>
    <w:rPr>
      <w:b/>
      <w:color w:val="000000" w:themeColor="text1"/>
      <w:sz w:val="20"/>
    </w:rPr>
  </w:style>
  <w:style w:type="character" w:customStyle="1" w:styleId="PublicationsChar">
    <w:name w:val="Publications Char"/>
    <w:basedOn w:val="DefaultParagraphFont"/>
    <w:link w:val="Publications"/>
    <w:rsid w:val="000B3188"/>
    <w:rPr>
      <w:i/>
      <w:color w:val="0D0D0D" w:themeColor="text1" w:themeTint="F2"/>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B3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88"/>
    <w:rPr>
      <w:rFonts w:ascii="Tahoma" w:hAnsi="Tahoma" w:cs="Tahoma"/>
      <w:sz w:val="16"/>
      <w:szCs w:val="16"/>
    </w:rPr>
  </w:style>
  <w:style w:type="paragraph" w:customStyle="1" w:styleId="ContactInfo">
    <w:name w:val="Contact Info"/>
    <w:link w:val="ContactInfoChar"/>
    <w:qFormat/>
    <w:rsid w:val="000B3188"/>
    <w:pPr>
      <w:spacing w:after="0" w:line="240" w:lineRule="auto"/>
      <w:jc w:val="right"/>
    </w:pPr>
    <w:rPr>
      <w:b/>
      <w:color w:val="403152" w:themeColor="accent4" w:themeShade="80"/>
    </w:rPr>
  </w:style>
  <w:style w:type="paragraph" w:styleId="Header">
    <w:name w:val="header"/>
    <w:basedOn w:val="Normal"/>
    <w:link w:val="HeaderChar"/>
    <w:uiPriority w:val="99"/>
    <w:unhideWhenUsed/>
    <w:rsid w:val="000B3188"/>
    <w:pPr>
      <w:tabs>
        <w:tab w:val="center" w:pos="4680"/>
        <w:tab w:val="right" w:pos="9360"/>
      </w:tabs>
      <w:spacing w:after="0" w:line="240" w:lineRule="auto"/>
    </w:pPr>
  </w:style>
  <w:style w:type="character" w:customStyle="1" w:styleId="ContactInfoChar">
    <w:name w:val="Contact Info Char"/>
    <w:basedOn w:val="DefaultParagraphFont"/>
    <w:link w:val="ContactInfo"/>
    <w:rsid w:val="000B3188"/>
    <w:rPr>
      <w:b/>
      <w:color w:val="403152" w:themeColor="accent4" w:themeShade="80"/>
    </w:rPr>
  </w:style>
  <w:style w:type="character" w:customStyle="1" w:styleId="HeaderChar">
    <w:name w:val="Header Char"/>
    <w:basedOn w:val="DefaultParagraphFont"/>
    <w:link w:val="Header"/>
    <w:uiPriority w:val="99"/>
    <w:rsid w:val="000B3188"/>
  </w:style>
  <w:style w:type="paragraph" w:styleId="Footer">
    <w:name w:val="footer"/>
    <w:basedOn w:val="Normal"/>
    <w:link w:val="FooterChar"/>
    <w:uiPriority w:val="99"/>
    <w:unhideWhenUsed/>
    <w:rsid w:val="007D4B79"/>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7D4B79"/>
    <w:rPr>
      <w:sz w:val="20"/>
    </w:rPr>
  </w:style>
  <w:style w:type="paragraph" w:customStyle="1" w:styleId="YourName">
    <w:name w:val="Your Name"/>
    <w:link w:val="YourNameChar"/>
    <w:qFormat/>
    <w:rsid w:val="007D4B79"/>
    <w:pPr>
      <w:keepNext/>
      <w:keepLines/>
      <w:tabs>
        <w:tab w:val="left" w:pos="8640"/>
      </w:tabs>
      <w:spacing w:before="480" w:after="40" w:line="264" w:lineRule="auto"/>
      <w:jc w:val="right"/>
      <w:outlineLvl w:val="0"/>
    </w:pPr>
    <w:rPr>
      <w:rFonts w:eastAsiaTheme="majorEastAsia" w:cstheme="majorBidi"/>
      <w:b/>
      <w:bCs/>
      <w:caps/>
      <w:color w:val="000000" w:themeColor="text1"/>
      <w:spacing w:val="10"/>
      <w:sz w:val="28"/>
      <w:szCs w:val="28"/>
    </w:rPr>
  </w:style>
  <w:style w:type="character" w:styleId="PlaceholderText">
    <w:name w:val="Placeholder Text"/>
    <w:basedOn w:val="DefaultParagraphFont"/>
    <w:uiPriority w:val="99"/>
    <w:semiHidden/>
    <w:rsid w:val="000B3188"/>
    <w:rPr>
      <w:color w:val="808080"/>
    </w:rPr>
  </w:style>
  <w:style w:type="character" w:customStyle="1" w:styleId="YourNameChar">
    <w:name w:val="Your Name Char"/>
    <w:basedOn w:val="DefaultParagraphFont"/>
    <w:link w:val="YourName"/>
    <w:rsid w:val="007D4B79"/>
    <w:rPr>
      <w:rFonts w:eastAsiaTheme="majorEastAsia" w:cstheme="majorBidi"/>
      <w:b/>
      <w:bCs/>
      <w:caps/>
      <w:color w:val="000000" w:themeColor="text1"/>
      <w:spacing w:val="10"/>
      <w:sz w:val="28"/>
      <w:szCs w:val="28"/>
    </w:rPr>
  </w:style>
  <w:style w:type="table" w:styleId="TableGrid">
    <w:name w:val="Table Grid"/>
    <w:basedOn w:val="TableNormal"/>
    <w:uiPriority w:val="59"/>
    <w:rsid w:val="000B3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ectionHeading">
    <w:name w:val="SectionHeading"/>
    <w:link w:val="SectionHeadingChar"/>
    <w:qFormat/>
    <w:rsid w:val="00976B7C"/>
    <w:pPr>
      <w:spacing w:before="120" w:after="0"/>
    </w:pPr>
    <w:rPr>
      <w:rFonts w:asciiTheme="majorHAnsi" w:hAnsiTheme="majorHAnsi"/>
      <w:b/>
      <w:caps/>
      <w:color w:val="595959" w:themeColor="text1" w:themeTint="A6"/>
    </w:rPr>
  </w:style>
  <w:style w:type="character" w:customStyle="1" w:styleId="SectionHeadingChar">
    <w:name w:val="SectionHeading Char"/>
    <w:basedOn w:val="DefaultParagraphFont"/>
    <w:link w:val="SectionHeading"/>
    <w:rsid w:val="00976B7C"/>
    <w:rPr>
      <w:rFonts w:asciiTheme="majorHAnsi" w:hAnsiTheme="majorHAnsi"/>
      <w:b/>
      <w:caps/>
      <w:color w:val="595959" w:themeColor="text1" w:themeTint="A6"/>
    </w:rPr>
  </w:style>
  <w:style w:type="paragraph" w:customStyle="1" w:styleId="Sectionbodytext">
    <w:name w:val="Section body text"/>
    <w:link w:val="SectionbodytextChar"/>
    <w:qFormat/>
    <w:rsid w:val="007D4B79"/>
    <w:pPr>
      <w:spacing w:after="0"/>
    </w:pPr>
    <w:rPr>
      <w:color w:val="000000" w:themeColor="text1"/>
      <w:sz w:val="20"/>
    </w:rPr>
  </w:style>
  <w:style w:type="character" w:customStyle="1" w:styleId="SectionbodytextChar">
    <w:name w:val="Section body text Char"/>
    <w:basedOn w:val="DefaultParagraphFont"/>
    <w:link w:val="Sectionbodytext"/>
    <w:rsid w:val="007D4B79"/>
    <w:rPr>
      <w:color w:val="000000" w:themeColor="text1"/>
      <w:sz w:val="20"/>
    </w:rPr>
  </w:style>
  <w:style w:type="paragraph" w:customStyle="1" w:styleId="Publications">
    <w:name w:val="Publications"/>
    <w:basedOn w:val="Normal"/>
    <w:link w:val="PublicationsChar"/>
    <w:qFormat/>
    <w:rsid w:val="000B3188"/>
    <w:pPr>
      <w:spacing w:after="0" w:line="264" w:lineRule="auto"/>
      <w:ind w:left="288"/>
      <w:outlineLvl w:val="2"/>
    </w:pPr>
    <w:rPr>
      <w:i/>
      <w:color w:val="0D0D0D" w:themeColor="text1" w:themeTint="F2"/>
      <w:sz w:val="20"/>
    </w:rPr>
  </w:style>
  <w:style w:type="paragraph" w:customStyle="1" w:styleId="Sectionbodytextbold">
    <w:name w:val="Section body text bold"/>
    <w:link w:val="SectionbodytextboldChar"/>
    <w:qFormat/>
    <w:rsid w:val="000B3188"/>
    <w:pPr>
      <w:spacing w:after="0" w:line="240" w:lineRule="auto"/>
    </w:pPr>
    <w:rPr>
      <w:b/>
      <w:color w:val="000000" w:themeColor="text1"/>
      <w:sz w:val="20"/>
    </w:rPr>
  </w:style>
  <w:style w:type="character" w:customStyle="1" w:styleId="SectionbodytextboldChar">
    <w:name w:val="Section body text bold Char"/>
    <w:basedOn w:val="DefaultParagraphFont"/>
    <w:link w:val="Sectionbodytextbold"/>
    <w:rsid w:val="000B3188"/>
    <w:rPr>
      <w:b/>
      <w:color w:val="000000" w:themeColor="text1"/>
      <w:sz w:val="20"/>
    </w:rPr>
  </w:style>
  <w:style w:type="character" w:customStyle="1" w:styleId="PublicationsChar">
    <w:name w:val="Publications Char"/>
    <w:basedOn w:val="DefaultParagraphFont"/>
    <w:link w:val="Publications"/>
    <w:rsid w:val="000B3188"/>
    <w:rPr>
      <w:i/>
      <w:color w:val="0D0D0D" w:themeColor="text1" w:themeTint="F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948766">
      <w:bodyDiv w:val="1"/>
      <w:marLeft w:val="0"/>
      <w:marRight w:val="0"/>
      <w:marTop w:val="0"/>
      <w:marBottom w:val="0"/>
      <w:divBdr>
        <w:top w:val="none" w:sz="0" w:space="0" w:color="auto"/>
        <w:left w:val="none" w:sz="0" w:space="0" w:color="auto"/>
        <w:bottom w:val="none" w:sz="0" w:space="0" w:color="auto"/>
        <w:right w:val="none" w:sz="0" w:space="0" w:color="auto"/>
      </w:divBdr>
      <w:divsChild>
        <w:div w:id="1784107786">
          <w:marLeft w:val="0"/>
          <w:marRight w:val="0"/>
          <w:marTop w:val="0"/>
          <w:marBottom w:val="0"/>
          <w:divBdr>
            <w:top w:val="none" w:sz="0" w:space="0" w:color="auto"/>
            <w:left w:val="none" w:sz="0" w:space="0" w:color="auto"/>
            <w:bottom w:val="none" w:sz="0" w:space="0" w:color="auto"/>
            <w:right w:val="none" w:sz="0" w:space="0" w:color="auto"/>
          </w:divBdr>
          <w:divsChild>
            <w:div w:id="8327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Entry-leve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EBAB43565E4D00893928EC82329643"/>
        <w:category>
          <w:name w:val="General"/>
          <w:gallery w:val="placeholder"/>
        </w:category>
        <w:types>
          <w:type w:val="bbPlcHdr"/>
        </w:types>
        <w:behaviors>
          <w:behavior w:val="content"/>
        </w:behaviors>
        <w:guid w:val="{37F0AE38-7EDD-4F11-B886-65A4DBFD2E8F}"/>
      </w:docPartPr>
      <w:docPartBody>
        <w:p w:rsidR="00A1353C" w:rsidRDefault="00A1353C">
          <w:pPr>
            <w:pStyle w:val="B5EBAB43565E4D00893928EC82329643"/>
          </w:pPr>
          <w:r>
            <w:t>EDUCATION</w:t>
          </w:r>
        </w:p>
      </w:docPartBody>
    </w:docPart>
    <w:docPart>
      <w:docPartPr>
        <w:name w:val="DCAEC1F6F63E4466B1B01AB8DA7DEE6B"/>
        <w:category>
          <w:name w:val="General"/>
          <w:gallery w:val="placeholder"/>
        </w:category>
        <w:types>
          <w:type w:val="bbPlcHdr"/>
        </w:types>
        <w:behaviors>
          <w:behavior w:val="content"/>
        </w:behaviors>
        <w:guid w:val="{A9460179-75DE-4232-93F2-18F31947BA3B}"/>
      </w:docPartPr>
      <w:docPartBody>
        <w:p w:rsidR="00A1353C" w:rsidRDefault="00A1353C">
          <w:pPr>
            <w:pStyle w:val="DCAEC1F6F63E4466B1B01AB8DA7DEE6B"/>
          </w:pPr>
          <w:r>
            <w:t>AWARDS</w:t>
          </w:r>
        </w:p>
      </w:docPartBody>
    </w:docPart>
    <w:docPart>
      <w:docPartPr>
        <w:name w:val="4B432034FBE34EFDA28F90A0CF3E22AB"/>
        <w:category>
          <w:name w:val="General"/>
          <w:gallery w:val="placeholder"/>
        </w:category>
        <w:types>
          <w:type w:val="bbPlcHdr"/>
        </w:types>
        <w:behaviors>
          <w:behavior w:val="content"/>
        </w:behaviors>
        <w:guid w:val="{9D4830CF-AD19-4102-846E-D5262D12B9D4}"/>
      </w:docPartPr>
      <w:docPartBody>
        <w:p w:rsidR="00A1353C" w:rsidRDefault="00A1353C">
          <w:pPr>
            <w:pStyle w:val="4B432034FBE34EFDA28F90A0CF3E22AB"/>
          </w:pPr>
          <w:r>
            <w:t>TEACHING EXPERIENCE</w:t>
          </w:r>
        </w:p>
      </w:docPartBody>
    </w:docPart>
    <w:docPart>
      <w:docPartPr>
        <w:name w:val="FD83F6EB4B8949E2A7BF282ACB198A1D"/>
        <w:category>
          <w:name w:val="General"/>
          <w:gallery w:val="placeholder"/>
        </w:category>
        <w:types>
          <w:type w:val="bbPlcHdr"/>
        </w:types>
        <w:behaviors>
          <w:behavior w:val="content"/>
        </w:behaviors>
        <w:guid w:val="{AC7D0615-3214-44D0-90F1-6AD339A45441}"/>
      </w:docPartPr>
      <w:docPartBody>
        <w:p w:rsidR="00A1353C" w:rsidRDefault="00A1353C" w:rsidP="00A1353C">
          <w:pPr>
            <w:pStyle w:val="FD83F6EB4B8949E2A7BF282ACB198A1D"/>
          </w:pPr>
          <w:r>
            <w:t>TEACHING EXPERIENCE</w:t>
          </w:r>
        </w:p>
      </w:docPartBody>
    </w:docPart>
    <w:docPart>
      <w:docPartPr>
        <w:name w:val="9DC39EC3DE174A18ACEA3BCF84DA6475"/>
        <w:category>
          <w:name w:val="General"/>
          <w:gallery w:val="placeholder"/>
        </w:category>
        <w:types>
          <w:type w:val="bbPlcHdr"/>
        </w:types>
        <w:behaviors>
          <w:behavior w:val="content"/>
        </w:behaviors>
        <w:guid w:val="{EED3275D-023B-48A1-90CB-3FB134BF19F2}"/>
      </w:docPartPr>
      <w:docPartBody>
        <w:p w:rsidR="00A1353C" w:rsidRDefault="00A1353C" w:rsidP="00A1353C">
          <w:pPr>
            <w:pStyle w:val="9DC39EC3DE174A18ACEA3BCF84DA6475"/>
          </w:pPr>
          <w:r>
            <w:t>[Developed syllabus and overall course structure, and administered all grades.]</w:t>
          </w:r>
        </w:p>
      </w:docPartBody>
    </w:docPart>
    <w:docPart>
      <w:docPartPr>
        <w:name w:val="CA9A9920B67E4532A0810883987B482F"/>
        <w:category>
          <w:name w:val="General"/>
          <w:gallery w:val="placeholder"/>
        </w:category>
        <w:types>
          <w:type w:val="bbPlcHdr"/>
        </w:types>
        <w:behaviors>
          <w:behavior w:val="content"/>
        </w:behaviors>
        <w:guid w:val="{F1C03183-0F20-484C-B213-37C46B16CE9D}"/>
      </w:docPartPr>
      <w:docPartBody>
        <w:p w:rsidR="00A1353C" w:rsidRDefault="00A1353C" w:rsidP="00A1353C">
          <w:pPr>
            <w:pStyle w:val="CA9A9920B67E4532A0810883987B482F"/>
          </w:pPr>
          <w:r>
            <w:t>[Developed syllabus and overall course structure, and administered all grades.]</w:t>
          </w:r>
        </w:p>
      </w:docPartBody>
    </w:docPart>
    <w:docPart>
      <w:docPartPr>
        <w:name w:val="AF7FE9987E0647B4A7D42235E65EE68B"/>
        <w:category>
          <w:name w:val="General"/>
          <w:gallery w:val="placeholder"/>
        </w:category>
        <w:types>
          <w:type w:val="bbPlcHdr"/>
        </w:types>
        <w:behaviors>
          <w:behavior w:val="content"/>
        </w:behaviors>
        <w:guid w:val="{F2BA98EA-25E0-4E02-80F0-5E0D2179779F}"/>
      </w:docPartPr>
      <w:docPartBody>
        <w:p w:rsidR="00A1353C" w:rsidRDefault="00A1353C" w:rsidP="00A1353C">
          <w:pPr>
            <w:pStyle w:val="AF7FE9987E0647B4A7D42235E65EE68B"/>
          </w:pPr>
          <w:r>
            <w:t>[Developed syllabus and overall course structure, and administered all grades.]</w:t>
          </w:r>
        </w:p>
      </w:docPartBody>
    </w:docPart>
    <w:docPart>
      <w:docPartPr>
        <w:name w:val="DFFE4D3572BD495C8333D8D9F183993D"/>
        <w:category>
          <w:name w:val="General"/>
          <w:gallery w:val="placeholder"/>
        </w:category>
        <w:types>
          <w:type w:val="bbPlcHdr"/>
        </w:types>
        <w:behaviors>
          <w:behavior w:val="content"/>
        </w:behaviors>
        <w:guid w:val="{437DC9E3-0F84-4DAE-9AD1-CDFA1ACDB60B}"/>
      </w:docPartPr>
      <w:docPartBody>
        <w:p w:rsidR="00573C2B" w:rsidRDefault="006A5205" w:rsidP="006A5205">
          <w:pPr>
            <w:pStyle w:val="DFFE4D3572BD495C8333D8D9F183993D"/>
          </w:pPr>
          <w:r>
            <w:t>RELATED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53C"/>
    <w:rsid w:val="001E75B1"/>
    <w:rsid w:val="00340483"/>
    <w:rsid w:val="00494025"/>
    <w:rsid w:val="004E792B"/>
    <w:rsid w:val="00573C2B"/>
    <w:rsid w:val="006A5205"/>
    <w:rsid w:val="006F5B75"/>
    <w:rsid w:val="00A1353C"/>
    <w:rsid w:val="00D7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BAB43565E4D00893928EC82329643">
    <w:name w:val="B5EBAB43565E4D00893928EC82329643"/>
  </w:style>
  <w:style w:type="paragraph" w:customStyle="1" w:styleId="SectionBody">
    <w:name w:val="Section_Body"/>
    <w:link w:val="SectionBodyChar"/>
    <w:qFormat/>
    <w:pPr>
      <w:spacing w:after="200" w:line="276" w:lineRule="auto"/>
    </w:pPr>
    <w:rPr>
      <w:rFonts w:eastAsiaTheme="minorHAnsi"/>
      <w:color w:val="000000" w:themeColor="text1"/>
      <w:sz w:val="20"/>
    </w:rPr>
  </w:style>
  <w:style w:type="character" w:customStyle="1" w:styleId="SectionBodyChar">
    <w:name w:val="Section_Body Char"/>
    <w:basedOn w:val="DefaultParagraphFont"/>
    <w:link w:val="SectionBody"/>
    <w:rPr>
      <w:rFonts w:eastAsiaTheme="minorHAnsi"/>
      <w:color w:val="000000" w:themeColor="text1"/>
      <w:sz w:val="20"/>
    </w:rPr>
  </w:style>
  <w:style w:type="paragraph" w:customStyle="1" w:styleId="FEBD942664134C5CA307ECA84353493A">
    <w:name w:val="FEBD942664134C5CA307ECA84353493A"/>
  </w:style>
  <w:style w:type="paragraph" w:customStyle="1" w:styleId="F128229C846D4972BAEE6D457FC8FABC">
    <w:name w:val="F128229C846D4972BAEE6D457FC8FABC"/>
  </w:style>
  <w:style w:type="paragraph" w:customStyle="1" w:styleId="56297D38A5FE49B087C94350DBE7D9DC">
    <w:name w:val="56297D38A5FE49B087C94350DBE7D9DC"/>
  </w:style>
  <w:style w:type="paragraph" w:customStyle="1" w:styleId="304B22376F6D4C6BB4CCF7AAD193FDE1">
    <w:name w:val="304B22376F6D4C6BB4CCF7AAD193FDE1"/>
  </w:style>
  <w:style w:type="paragraph" w:customStyle="1" w:styleId="570A619B072943DD89C630917E148FE7">
    <w:name w:val="570A619B072943DD89C630917E148FE7"/>
  </w:style>
  <w:style w:type="paragraph" w:customStyle="1" w:styleId="82FCBEA3E8E341F3BB447CE6EC054BC1">
    <w:name w:val="82FCBEA3E8E341F3BB447CE6EC054BC1"/>
  </w:style>
  <w:style w:type="paragraph" w:customStyle="1" w:styleId="9539349A795E49259DF52D59675F6B2C">
    <w:name w:val="9539349A795E49259DF52D59675F6B2C"/>
  </w:style>
  <w:style w:type="paragraph" w:customStyle="1" w:styleId="0592829FDBBE4D419465B6B1CE417B4A">
    <w:name w:val="0592829FDBBE4D419465B6B1CE417B4A"/>
  </w:style>
  <w:style w:type="paragraph" w:customStyle="1" w:styleId="FEA3636150594CB7BB61DC0F969EFC45">
    <w:name w:val="FEA3636150594CB7BB61DC0F969EFC45"/>
  </w:style>
  <w:style w:type="paragraph" w:customStyle="1" w:styleId="304C2A83FB6E4F819BF1F463BC6BDDE4">
    <w:name w:val="304C2A83FB6E4F819BF1F463BC6BDDE4"/>
  </w:style>
  <w:style w:type="paragraph" w:customStyle="1" w:styleId="Sectionbody02">
    <w:name w:val="Section_body02"/>
    <w:link w:val="Sectionbody02Char"/>
    <w:qFormat/>
    <w:pPr>
      <w:spacing w:after="0" w:line="240" w:lineRule="auto"/>
    </w:pPr>
    <w:rPr>
      <w:rFonts w:eastAsiaTheme="minorHAnsi"/>
      <w:b/>
      <w:color w:val="000000" w:themeColor="text1"/>
      <w:sz w:val="20"/>
    </w:rPr>
  </w:style>
  <w:style w:type="character" w:customStyle="1" w:styleId="Sectionbody02Char">
    <w:name w:val="Section_body02 Char"/>
    <w:basedOn w:val="DefaultParagraphFont"/>
    <w:link w:val="Sectionbody02"/>
    <w:rPr>
      <w:rFonts w:eastAsiaTheme="minorHAnsi"/>
      <w:b/>
      <w:color w:val="000000" w:themeColor="text1"/>
      <w:sz w:val="20"/>
    </w:rPr>
  </w:style>
  <w:style w:type="paragraph" w:customStyle="1" w:styleId="7AD7EAE42D324766B186B5F25883ECB3">
    <w:name w:val="7AD7EAE42D324766B186B5F25883ECB3"/>
  </w:style>
  <w:style w:type="paragraph" w:customStyle="1" w:styleId="37A989F9690E4E2698B0A6A22995B59C">
    <w:name w:val="37A989F9690E4E2698B0A6A22995B59C"/>
  </w:style>
  <w:style w:type="paragraph" w:customStyle="1" w:styleId="DAF48E18E3C94588BCF9FAE39BA5C9F0">
    <w:name w:val="DAF48E18E3C94588BCF9FAE39BA5C9F0"/>
  </w:style>
  <w:style w:type="paragraph" w:customStyle="1" w:styleId="1B7A508B717041F682781CAB3595B930">
    <w:name w:val="1B7A508B717041F682781CAB3595B930"/>
  </w:style>
  <w:style w:type="paragraph" w:customStyle="1" w:styleId="DCAEC1F6F63E4466B1B01AB8DA7DEE6B">
    <w:name w:val="DCAEC1F6F63E4466B1B01AB8DA7DEE6B"/>
  </w:style>
  <w:style w:type="paragraph" w:customStyle="1" w:styleId="D1BCB530F3EF420F9C3A6E0295BF6435">
    <w:name w:val="D1BCB530F3EF420F9C3A6E0295BF6435"/>
  </w:style>
  <w:style w:type="paragraph" w:customStyle="1" w:styleId="C403AD1A2E204C628A336DCC1AAAB1C1">
    <w:name w:val="C403AD1A2E204C628A336DCC1AAAB1C1"/>
  </w:style>
  <w:style w:type="paragraph" w:customStyle="1" w:styleId="BB3F6D49D87D4873A9F488480C00E38B">
    <w:name w:val="BB3F6D49D87D4873A9F488480C00E38B"/>
  </w:style>
  <w:style w:type="paragraph" w:customStyle="1" w:styleId="CE09040C19EC41C79B1EDDA8570851A8">
    <w:name w:val="CE09040C19EC41C79B1EDDA8570851A8"/>
  </w:style>
  <w:style w:type="paragraph" w:customStyle="1" w:styleId="77933B3DD47145D6BFF379F39E6E50E7">
    <w:name w:val="77933B3DD47145D6BFF379F39E6E50E7"/>
  </w:style>
  <w:style w:type="paragraph" w:customStyle="1" w:styleId="87851A4A62AB4375998587D1E7A4E95F">
    <w:name w:val="87851A4A62AB4375998587D1E7A4E95F"/>
  </w:style>
  <w:style w:type="paragraph" w:customStyle="1" w:styleId="FACE342979D84ED6960EFB42FBEB3045">
    <w:name w:val="FACE342979D84ED6960EFB42FBEB3045"/>
  </w:style>
  <w:style w:type="paragraph" w:customStyle="1" w:styleId="4C31938CBE5642778E98B1133236D545">
    <w:name w:val="4C31938CBE5642778E98B1133236D545"/>
  </w:style>
  <w:style w:type="paragraph" w:customStyle="1" w:styleId="962BF0433DF542628C8749B249F5892C">
    <w:name w:val="962BF0433DF542628C8749B249F5892C"/>
  </w:style>
  <w:style w:type="paragraph" w:customStyle="1" w:styleId="4B432034FBE34EFDA28F90A0CF3E22AB">
    <w:name w:val="4B432034FBE34EFDA28F90A0CF3E22AB"/>
  </w:style>
  <w:style w:type="paragraph" w:customStyle="1" w:styleId="879265055F094ED1BD438D32B7659A92">
    <w:name w:val="879265055F094ED1BD438D32B7659A92"/>
  </w:style>
  <w:style w:type="paragraph" w:customStyle="1" w:styleId="53DAD020026C4FA8B956D1160F96B520">
    <w:name w:val="53DAD020026C4FA8B956D1160F96B520"/>
  </w:style>
  <w:style w:type="paragraph" w:customStyle="1" w:styleId="25B0C848BCDA45308E31567B8FA89871">
    <w:name w:val="25B0C848BCDA45308E31567B8FA89871"/>
  </w:style>
  <w:style w:type="paragraph" w:customStyle="1" w:styleId="B8DCD53EB0BE403D997EF4777B6F049C">
    <w:name w:val="B8DCD53EB0BE403D997EF4777B6F049C"/>
  </w:style>
  <w:style w:type="paragraph" w:customStyle="1" w:styleId="DE71AD98D8244EC098A82CB5505C7268">
    <w:name w:val="DE71AD98D8244EC098A82CB5505C7268"/>
  </w:style>
  <w:style w:type="paragraph" w:customStyle="1" w:styleId="FE9755A11ECA4326A621FF44A91EF7F6">
    <w:name w:val="FE9755A11ECA4326A621FF44A91EF7F6"/>
  </w:style>
  <w:style w:type="paragraph" w:customStyle="1" w:styleId="8ECE261759B84379AC03BD7C2FAA7D32">
    <w:name w:val="8ECE261759B84379AC03BD7C2FAA7D32"/>
  </w:style>
  <w:style w:type="paragraph" w:customStyle="1" w:styleId="D452B8A8DBFC48FEBAE8AEEFE7CE54AF">
    <w:name w:val="D452B8A8DBFC48FEBAE8AEEFE7CE54AF"/>
  </w:style>
  <w:style w:type="paragraph" w:customStyle="1" w:styleId="D36E28DF468446A3AF8AD8EB53C9B3DA">
    <w:name w:val="D36E28DF468446A3AF8AD8EB53C9B3DA"/>
  </w:style>
  <w:style w:type="paragraph" w:customStyle="1" w:styleId="210B66510CD443D5B254FCC9EAA72340">
    <w:name w:val="210B66510CD443D5B254FCC9EAA72340"/>
  </w:style>
  <w:style w:type="paragraph" w:customStyle="1" w:styleId="A4275646D8194F8D859ED6503808F156">
    <w:name w:val="A4275646D8194F8D859ED6503808F156"/>
  </w:style>
  <w:style w:type="paragraph" w:customStyle="1" w:styleId="AFA28C36344A43C8AC897732DE637DF5">
    <w:name w:val="AFA28C36344A43C8AC897732DE637DF5"/>
  </w:style>
  <w:style w:type="paragraph" w:customStyle="1" w:styleId="8F43EE26AED8472BB99D9570CFFDFEA3">
    <w:name w:val="8F43EE26AED8472BB99D9570CFFDFEA3"/>
  </w:style>
  <w:style w:type="paragraph" w:customStyle="1" w:styleId="4C900549CE3E492F8AA97AA80B7948E5">
    <w:name w:val="4C900549CE3E492F8AA97AA80B7948E5"/>
  </w:style>
  <w:style w:type="paragraph" w:customStyle="1" w:styleId="B438B39AADFC47CAAF93EF07AE85D9CD">
    <w:name w:val="B438B39AADFC47CAAF93EF07AE85D9CD"/>
  </w:style>
  <w:style w:type="paragraph" w:customStyle="1" w:styleId="1FA174DAEDDF465C80A47043EA8DBE70">
    <w:name w:val="1FA174DAEDDF465C80A47043EA8DBE70"/>
  </w:style>
  <w:style w:type="paragraph" w:customStyle="1" w:styleId="D752B9D6BEF64824A440ACD18E1BC76F">
    <w:name w:val="D752B9D6BEF64824A440ACD18E1BC76F"/>
  </w:style>
  <w:style w:type="paragraph" w:customStyle="1" w:styleId="9EAC2F9BAD01474AA6BED43BE1FF5E49">
    <w:name w:val="9EAC2F9BAD01474AA6BED43BE1FF5E49"/>
  </w:style>
  <w:style w:type="paragraph" w:customStyle="1" w:styleId="0E1D6C12A38244F5B145C57053053E68">
    <w:name w:val="0E1D6C12A38244F5B145C57053053E68"/>
  </w:style>
  <w:style w:type="paragraph" w:customStyle="1" w:styleId="4282958374E44F84B68470F430EC4CCB">
    <w:name w:val="4282958374E44F84B68470F430EC4CCB"/>
  </w:style>
  <w:style w:type="paragraph" w:customStyle="1" w:styleId="60B5B24D0F584B70AA33D575C9C3C4CF">
    <w:name w:val="60B5B24D0F584B70AA33D575C9C3C4CF"/>
  </w:style>
  <w:style w:type="paragraph" w:customStyle="1" w:styleId="EF43DD4DF1D6432087F820A60990F999">
    <w:name w:val="EF43DD4DF1D6432087F820A60990F999"/>
  </w:style>
  <w:style w:type="paragraph" w:customStyle="1" w:styleId="17C99F99D21244E1A3C13DD5C8C2469B">
    <w:name w:val="17C99F99D21244E1A3C13DD5C8C2469B"/>
  </w:style>
  <w:style w:type="paragraph" w:customStyle="1" w:styleId="02F07C1E85B145F0956DFDE095879292">
    <w:name w:val="02F07C1E85B145F0956DFDE095879292"/>
  </w:style>
  <w:style w:type="paragraph" w:customStyle="1" w:styleId="44CBA68F032E4AC5AC47C930369E67C8">
    <w:name w:val="44CBA68F032E4AC5AC47C930369E67C8"/>
  </w:style>
  <w:style w:type="paragraph" w:customStyle="1" w:styleId="2F50CB03562F4A16927E662861E890C4">
    <w:name w:val="2F50CB03562F4A16927E662861E890C4"/>
  </w:style>
  <w:style w:type="paragraph" w:customStyle="1" w:styleId="5BE127C894A343769A80C1401EB6ABA0">
    <w:name w:val="5BE127C894A343769A80C1401EB6ABA0"/>
  </w:style>
  <w:style w:type="paragraph" w:customStyle="1" w:styleId="B80E35E94B4D4EFBA9DCE0B5355CE433">
    <w:name w:val="B80E35E94B4D4EFBA9DCE0B5355CE433"/>
  </w:style>
  <w:style w:type="paragraph" w:customStyle="1" w:styleId="FC5A85BB03F54A378EE294D58232D035">
    <w:name w:val="FC5A85BB03F54A378EE294D58232D035"/>
  </w:style>
  <w:style w:type="paragraph" w:customStyle="1" w:styleId="50835C1C370743708EF57EA19E7AA674">
    <w:name w:val="50835C1C370743708EF57EA19E7AA674"/>
  </w:style>
  <w:style w:type="paragraph" w:customStyle="1" w:styleId="82623FFC2DA94B00AC0B62BF34C81B28">
    <w:name w:val="82623FFC2DA94B00AC0B62BF34C81B28"/>
  </w:style>
  <w:style w:type="paragraph" w:customStyle="1" w:styleId="SectionBody03">
    <w:name w:val="Section_Body03"/>
    <w:basedOn w:val="Normal"/>
    <w:link w:val="SectionBody03Char"/>
    <w:qFormat/>
    <w:pPr>
      <w:spacing w:after="0" w:line="264" w:lineRule="auto"/>
      <w:ind w:left="288"/>
      <w:outlineLvl w:val="2"/>
    </w:pPr>
    <w:rPr>
      <w:rFonts w:eastAsiaTheme="minorHAnsi"/>
      <w:i/>
      <w:color w:val="0D0D0D" w:themeColor="text1" w:themeTint="F2"/>
      <w:sz w:val="20"/>
    </w:rPr>
  </w:style>
  <w:style w:type="character" w:customStyle="1" w:styleId="SectionBody03Char">
    <w:name w:val="Section_Body03 Char"/>
    <w:basedOn w:val="DefaultParagraphFont"/>
    <w:link w:val="SectionBody03"/>
    <w:rPr>
      <w:rFonts w:eastAsiaTheme="minorHAnsi"/>
      <w:i/>
      <w:color w:val="0D0D0D" w:themeColor="text1" w:themeTint="F2"/>
      <w:sz w:val="20"/>
    </w:rPr>
  </w:style>
  <w:style w:type="paragraph" w:customStyle="1" w:styleId="0FB41485F2E146919EE11DF8EEB7B1BB">
    <w:name w:val="0FB41485F2E146919EE11DF8EEB7B1BB"/>
  </w:style>
  <w:style w:type="paragraph" w:customStyle="1" w:styleId="0B5C11B3173C4C33B298ECF2E9B82C51">
    <w:name w:val="0B5C11B3173C4C33B298ECF2E9B82C51"/>
  </w:style>
  <w:style w:type="paragraph" w:customStyle="1" w:styleId="9A940522BE054D24B43B2240951B3A75">
    <w:name w:val="9A940522BE054D24B43B2240951B3A75"/>
  </w:style>
  <w:style w:type="paragraph" w:customStyle="1" w:styleId="1143DD3009834B8B9B3D53A9A2EA1316">
    <w:name w:val="1143DD3009834B8B9B3D53A9A2EA1316"/>
  </w:style>
  <w:style w:type="paragraph" w:customStyle="1" w:styleId="B99CC806B64343EEAD9A5745879459BC">
    <w:name w:val="B99CC806B64343EEAD9A5745879459BC"/>
  </w:style>
  <w:style w:type="paragraph" w:customStyle="1" w:styleId="27085B0BB490404CA66F68C18BBDC323">
    <w:name w:val="27085B0BB490404CA66F68C18BBDC323"/>
  </w:style>
  <w:style w:type="paragraph" w:customStyle="1" w:styleId="539FDBB11CDB4E4D8CCF9EABD78C2473">
    <w:name w:val="539FDBB11CDB4E4D8CCF9EABD78C2473"/>
  </w:style>
  <w:style w:type="paragraph" w:customStyle="1" w:styleId="D6CFAAE924C44521AA3B4FF77BB0B5B6">
    <w:name w:val="D6CFAAE924C44521AA3B4FF77BB0B5B6"/>
  </w:style>
  <w:style w:type="paragraph" w:customStyle="1" w:styleId="7BAE885CB2FA4D1090C6B97BE9282B8E">
    <w:name w:val="7BAE885CB2FA4D1090C6B97BE9282B8E"/>
  </w:style>
  <w:style w:type="paragraph" w:customStyle="1" w:styleId="C1E8D27AEF6E46DFB2EF1306DB268C65">
    <w:name w:val="C1E8D27AEF6E46DFB2EF1306DB268C65"/>
  </w:style>
  <w:style w:type="paragraph" w:customStyle="1" w:styleId="D17005648D6F4431BEE8F80F0DE356FA">
    <w:name w:val="D17005648D6F4431BEE8F80F0DE356FA"/>
  </w:style>
  <w:style w:type="paragraph" w:customStyle="1" w:styleId="6C387C61355A4B70B4B9C721E5EDA416">
    <w:name w:val="6C387C61355A4B70B4B9C721E5EDA416"/>
  </w:style>
  <w:style w:type="paragraph" w:customStyle="1" w:styleId="1CB72B5E876D47CA85379559CF850E83">
    <w:name w:val="1CB72B5E876D47CA85379559CF850E83"/>
  </w:style>
  <w:style w:type="paragraph" w:customStyle="1" w:styleId="04DC760B6E224B0BA7350DCB4C1EEF2E">
    <w:name w:val="04DC760B6E224B0BA7350DCB4C1EEF2E"/>
  </w:style>
  <w:style w:type="paragraph" w:customStyle="1" w:styleId="69177D684509460E9584542B259842D8">
    <w:name w:val="69177D684509460E9584542B259842D8"/>
  </w:style>
  <w:style w:type="paragraph" w:customStyle="1" w:styleId="E60B4922269B4A809A57E28A50B1A611">
    <w:name w:val="E60B4922269B4A809A57E28A50B1A611"/>
  </w:style>
  <w:style w:type="paragraph" w:customStyle="1" w:styleId="43BB8318F30A45268BDE2ACD6AE75D07">
    <w:name w:val="43BB8318F30A45268BDE2ACD6AE75D07"/>
  </w:style>
  <w:style w:type="character" w:styleId="PlaceholderText">
    <w:name w:val="Placeholder Text"/>
    <w:basedOn w:val="DefaultParagraphFont"/>
    <w:uiPriority w:val="99"/>
    <w:semiHidden/>
    <w:rsid w:val="00A1353C"/>
    <w:rPr>
      <w:color w:val="808080"/>
    </w:rPr>
  </w:style>
  <w:style w:type="paragraph" w:customStyle="1" w:styleId="7BED96B9D5E8465A97D55668862BF847">
    <w:name w:val="7BED96B9D5E8465A97D55668862BF847"/>
  </w:style>
  <w:style w:type="paragraph" w:customStyle="1" w:styleId="6C3F88E865B64543B22DBF32DD2A4CAE">
    <w:name w:val="6C3F88E865B64543B22DBF32DD2A4CAE"/>
  </w:style>
  <w:style w:type="paragraph" w:customStyle="1" w:styleId="FD83F6EB4B8949E2A7BF282ACB198A1D">
    <w:name w:val="FD83F6EB4B8949E2A7BF282ACB198A1D"/>
    <w:rsid w:val="00A1353C"/>
  </w:style>
  <w:style w:type="paragraph" w:customStyle="1" w:styleId="9DC39EC3DE174A18ACEA3BCF84DA6475">
    <w:name w:val="9DC39EC3DE174A18ACEA3BCF84DA6475"/>
    <w:rsid w:val="00A1353C"/>
  </w:style>
  <w:style w:type="paragraph" w:customStyle="1" w:styleId="CA9A9920B67E4532A0810883987B482F">
    <w:name w:val="CA9A9920B67E4532A0810883987B482F"/>
    <w:rsid w:val="00A1353C"/>
  </w:style>
  <w:style w:type="paragraph" w:customStyle="1" w:styleId="AF7FE9987E0647B4A7D42235E65EE68B">
    <w:name w:val="AF7FE9987E0647B4A7D42235E65EE68B"/>
    <w:rsid w:val="00A1353C"/>
  </w:style>
  <w:style w:type="paragraph" w:customStyle="1" w:styleId="0AB29107B1D24272B2A3CBBA68143A26">
    <w:name w:val="0AB29107B1D24272B2A3CBBA68143A26"/>
    <w:rsid w:val="00A1353C"/>
  </w:style>
  <w:style w:type="paragraph" w:customStyle="1" w:styleId="A4786C3845A84DA1975C9739AE2F4464">
    <w:name w:val="A4786C3845A84DA1975C9739AE2F4464"/>
    <w:rsid w:val="00A1353C"/>
  </w:style>
  <w:style w:type="paragraph" w:customStyle="1" w:styleId="479E8D0982984DC58E4F8055D535975D">
    <w:name w:val="479E8D0982984DC58E4F8055D535975D"/>
    <w:rsid w:val="00A1353C"/>
  </w:style>
  <w:style w:type="paragraph" w:customStyle="1" w:styleId="70933F416DCF4CCB9249EB8830FD9441">
    <w:name w:val="70933F416DCF4CCB9249EB8830FD9441"/>
    <w:rsid w:val="00A1353C"/>
  </w:style>
  <w:style w:type="paragraph" w:customStyle="1" w:styleId="36CE3151DD404472AA5366D0C0ACDFBD">
    <w:name w:val="36CE3151DD404472AA5366D0C0ACDFBD"/>
    <w:rsid w:val="00A1353C"/>
  </w:style>
  <w:style w:type="paragraph" w:customStyle="1" w:styleId="5709ADBC8D2E472F906A925F3A76EE00">
    <w:name w:val="5709ADBC8D2E472F906A925F3A76EE00"/>
    <w:rsid w:val="00A1353C"/>
  </w:style>
  <w:style w:type="paragraph" w:customStyle="1" w:styleId="4097699DBA2242B8BB277A10EB85831E">
    <w:name w:val="4097699DBA2242B8BB277A10EB85831E"/>
    <w:rsid w:val="00A1353C"/>
  </w:style>
  <w:style w:type="paragraph" w:customStyle="1" w:styleId="75E9961EC2A64FBFB925AB2AB8397C97">
    <w:name w:val="75E9961EC2A64FBFB925AB2AB8397C97"/>
    <w:rsid w:val="00A1353C"/>
  </w:style>
  <w:style w:type="paragraph" w:customStyle="1" w:styleId="77BD6BD7CB484B3A8409260F27B55711">
    <w:name w:val="77BD6BD7CB484B3A8409260F27B55711"/>
    <w:rsid w:val="006A5205"/>
  </w:style>
  <w:style w:type="paragraph" w:customStyle="1" w:styleId="2467BB0E0EC54D5BABA72814AA21A991">
    <w:name w:val="2467BB0E0EC54D5BABA72814AA21A991"/>
    <w:rsid w:val="006A5205"/>
  </w:style>
  <w:style w:type="paragraph" w:customStyle="1" w:styleId="8A578D6C9C624658AC967A5FA2BAA6DD">
    <w:name w:val="8A578D6C9C624658AC967A5FA2BAA6DD"/>
    <w:rsid w:val="006A5205"/>
  </w:style>
  <w:style w:type="paragraph" w:customStyle="1" w:styleId="8FAF54F9BA9B422390AFD642F4D7248B">
    <w:name w:val="8FAF54F9BA9B422390AFD642F4D7248B"/>
    <w:rsid w:val="006A5205"/>
  </w:style>
  <w:style w:type="paragraph" w:customStyle="1" w:styleId="C4BB59566AC941E4B55449C5E8DFE8CE">
    <w:name w:val="C4BB59566AC941E4B55449C5E8DFE8CE"/>
    <w:rsid w:val="006A5205"/>
  </w:style>
  <w:style w:type="paragraph" w:customStyle="1" w:styleId="DFFE4D3572BD495C8333D8D9F183993D">
    <w:name w:val="DFFE4D3572BD495C8333D8D9F183993D"/>
    <w:rsid w:val="006A5205"/>
  </w:style>
  <w:style w:type="paragraph" w:customStyle="1" w:styleId="3E2687E2FCF84C27A9E66E72CD447AAF">
    <w:name w:val="3E2687E2FCF84C27A9E66E72CD447AAF"/>
    <w:rsid w:val="006A5205"/>
  </w:style>
  <w:style w:type="paragraph" w:customStyle="1" w:styleId="F0BB148F797D4F6DB6A2C4BA5929390E">
    <w:name w:val="F0BB148F797D4F6DB6A2C4BA5929390E"/>
    <w:rsid w:val="006A5205"/>
  </w:style>
  <w:style w:type="paragraph" w:customStyle="1" w:styleId="5EE5A28527C44F88913C196321590014">
    <w:name w:val="5EE5A28527C44F88913C196321590014"/>
    <w:rsid w:val="006A5205"/>
  </w:style>
  <w:style w:type="paragraph" w:customStyle="1" w:styleId="A91E73583A1942C6AD5B9402A961DF78">
    <w:name w:val="A91E73583A1942C6AD5B9402A961DF78"/>
    <w:rsid w:val="006A52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BAB43565E4D00893928EC82329643">
    <w:name w:val="B5EBAB43565E4D00893928EC82329643"/>
  </w:style>
  <w:style w:type="paragraph" w:customStyle="1" w:styleId="SectionBody">
    <w:name w:val="Section_Body"/>
    <w:link w:val="SectionBodyChar"/>
    <w:qFormat/>
    <w:pPr>
      <w:spacing w:after="200" w:line="276" w:lineRule="auto"/>
    </w:pPr>
    <w:rPr>
      <w:rFonts w:eastAsiaTheme="minorHAnsi"/>
      <w:color w:val="000000" w:themeColor="text1"/>
      <w:sz w:val="20"/>
    </w:rPr>
  </w:style>
  <w:style w:type="character" w:customStyle="1" w:styleId="SectionBodyChar">
    <w:name w:val="Section_Body Char"/>
    <w:basedOn w:val="DefaultParagraphFont"/>
    <w:link w:val="SectionBody"/>
    <w:rPr>
      <w:rFonts w:eastAsiaTheme="minorHAnsi"/>
      <w:color w:val="000000" w:themeColor="text1"/>
      <w:sz w:val="20"/>
    </w:rPr>
  </w:style>
  <w:style w:type="paragraph" w:customStyle="1" w:styleId="FEBD942664134C5CA307ECA84353493A">
    <w:name w:val="FEBD942664134C5CA307ECA84353493A"/>
  </w:style>
  <w:style w:type="paragraph" w:customStyle="1" w:styleId="F128229C846D4972BAEE6D457FC8FABC">
    <w:name w:val="F128229C846D4972BAEE6D457FC8FABC"/>
  </w:style>
  <w:style w:type="paragraph" w:customStyle="1" w:styleId="56297D38A5FE49B087C94350DBE7D9DC">
    <w:name w:val="56297D38A5FE49B087C94350DBE7D9DC"/>
  </w:style>
  <w:style w:type="paragraph" w:customStyle="1" w:styleId="304B22376F6D4C6BB4CCF7AAD193FDE1">
    <w:name w:val="304B22376F6D4C6BB4CCF7AAD193FDE1"/>
  </w:style>
  <w:style w:type="paragraph" w:customStyle="1" w:styleId="570A619B072943DD89C630917E148FE7">
    <w:name w:val="570A619B072943DD89C630917E148FE7"/>
  </w:style>
  <w:style w:type="paragraph" w:customStyle="1" w:styleId="82FCBEA3E8E341F3BB447CE6EC054BC1">
    <w:name w:val="82FCBEA3E8E341F3BB447CE6EC054BC1"/>
  </w:style>
  <w:style w:type="paragraph" w:customStyle="1" w:styleId="9539349A795E49259DF52D59675F6B2C">
    <w:name w:val="9539349A795E49259DF52D59675F6B2C"/>
  </w:style>
  <w:style w:type="paragraph" w:customStyle="1" w:styleId="0592829FDBBE4D419465B6B1CE417B4A">
    <w:name w:val="0592829FDBBE4D419465B6B1CE417B4A"/>
  </w:style>
  <w:style w:type="paragraph" w:customStyle="1" w:styleId="FEA3636150594CB7BB61DC0F969EFC45">
    <w:name w:val="FEA3636150594CB7BB61DC0F969EFC45"/>
  </w:style>
  <w:style w:type="paragraph" w:customStyle="1" w:styleId="304C2A83FB6E4F819BF1F463BC6BDDE4">
    <w:name w:val="304C2A83FB6E4F819BF1F463BC6BDDE4"/>
  </w:style>
  <w:style w:type="paragraph" w:customStyle="1" w:styleId="Sectionbody02">
    <w:name w:val="Section_body02"/>
    <w:link w:val="Sectionbody02Char"/>
    <w:qFormat/>
    <w:pPr>
      <w:spacing w:after="0" w:line="240" w:lineRule="auto"/>
    </w:pPr>
    <w:rPr>
      <w:rFonts w:eastAsiaTheme="minorHAnsi"/>
      <w:b/>
      <w:color w:val="000000" w:themeColor="text1"/>
      <w:sz w:val="20"/>
    </w:rPr>
  </w:style>
  <w:style w:type="character" w:customStyle="1" w:styleId="Sectionbody02Char">
    <w:name w:val="Section_body02 Char"/>
    <w:basedOn w:val="DefaultParagraphFont"/>
    <w:link w:val="Sectionbody02"/>
    <w:rPr>
      <w:rFonts w:eastAsiaTheme="minorHAnsi"/>
      <w:b/>
      <w:color w:val="000000" w:themeColor="text1"/>
      <w:sz w:val="20"/>
    </w:rPr>
  </w:style>
  <w:style w:type="paragraph" w:customStyle="1" w:styleId="7AD7EAE42D324766B186B5F25883ECB3">
    <w:name w:val="7AD7EAE42D324766B186B5F25883ECB3"/>
  </w:style>
  <w:style w:type="paragraph" w:customStyle="1" w:styleId="37A989F9690E4E2698B0A6A22995B59C">
    <w:name w:val="37A989F9690E4E2698B0A6A22995B59C"/>
  </w:style>
  <w:style w:type="paragraph" w:customStyle="1" w:styleId="DAF48E18E3C94588BCF9FAE39BA5C9F0">
    <w:name w:val="DAF48E18E3C94588BCF9FAE39BA5C9F0"/>
  </w:style>
  <w:style w:type="paragraph" w:customStyle="1" w:styleId="1B7A508B717041F682781CAB3595B930">
    <w:name w:val="1B7A508B717041F682781CAB3595B930"/>
  </w:style>
  <w:style w:type="paragraph" w:customStyle="1" w:styleId="DCAEC1F6F63E4466B1B01AB8DA7DEE6B">
    <w:name w:val="DCAEC1F6F63E4466B1B01AB8DA7DEE6B"/>
  </w:style>
  <w:style w:type="paragraph" w:customStyle="1" w:styleId="D1BCB530F3EF420F9C3A6E0295BF6435">
    <w:name w:val="D1BCB530F3EF420F9C3A6E0295BF6435"/>
  </w:style>
  <w:style w:type="paragraph" w:customStyle="1" w:styleId="C403AD1A2E204C628A336DCC1AAAB1C1">
    <w:name w:val="C403AD1A2E204C628A336DCC1AAAB1C1"/>
  </w:style>
  <w:style w:type="paragraph" w:customStyle="1" w:styleId="BB3F6D49D87D4873A9F488480C00E38B">
    <w:name w:val="BB3F6D49D87D4873A9F488480C00E38B"/>
  </w:style>
  <w:style w:type="paragraph" w:customStyle="1" w:styleId="CE09040C19EC41C79B1EDDA8570851A8">
    <w:name w:val="CE09040C19EC41C79B1EDDA8570851A8"/>
  </w:style>
  <w:style w:type="paragraph" w:customStyle="1" w:styleId="77933B3DD47145D6BFF379F39E6E50E7">
    <w:name w:val="77933B3DD47145D6BFF379F39E6E50E7"/>
  </w:style>
  <w:style w:type="paragraph" w:customStyle="1" w:styleId="87851A4A62AB4375998587D1E7A4E95F">
    <w:name w:val="87851A4A62AB4375998587D1E7A4E95F"/>
  </w:style>
  <w:style w:type="paragraph" w:customStyle="1" w:styleId="FACE342979D84ED6960EFB42FBEB3045">
    <w:name w:val="FACE342979D84ED6960EFB42FBEB3045"/>
  </w:style>
  <w:style w:type="paragraph" w:customStyle="1" w:styleId="4C31938CBE5642778E98B1133236D545">
    <w:name w:val="4C31938CBE5642778E98B1133236D545"/>
  </w:style>
  <w:style w:type="paragraph" w:customStyle="1" w:styleId="962BF0433DF542628C8749B249F5892C">
    <w:name w:val="962BF0433DF542628C8749B249F5892C"/>
  </w:style>
  <w:style w:type="paragraph" w:customStyle="1" w:styleId="4B432034FBE34EFDA28F90A0CF3E22AB">
    <w:name w:val="4B432034FBE34EFDA28F90A0CF3E22AB"/>
  </w:style>
  <w:style w:type="paragraph" w:customStyle="1" w:styleId="879265055F094ED1BD438D32B7659A92">
    <w:name w:val="879265055F094ED1BD438D32B7659A92"/>
  </w:style>
  <w:style w:type="paragraph" w:customStyle="1" w:styleId="53DAD020026C4FA8B956D1160F96B520">
    <w:name w:val="53DAD020026C4FA8B956D1160F96B520"/>
  </w:style>
  <w:style w:type="paragraph" w:customStyle="1" w:styleId="25B0C848BCDA45308E31567B8FA89871">
    <w:name w:val="25B0C848BCDA45308E31567B8FA89871"/>
  </w:style>
  <w:style w:type="paragraph" w:customStyle="1" w:styleId="B8DCD53EB0BE403D997EF4777B6F049C">
    <w:name w:val="B8DCD53EB0BE403D997EF4777B6F049C"/>
  </w:style>
  <w:style w:type="paragraph" w:customStyle="1" w:styleId="DE71AD98D8244EC098A82CB5505C7268">
    <w:name w:val="DE71AD98D8244EC098A82CB5505C7268"/>
  </w:style>
  <w:style w:type="paragraph" w:customStyle="1" w:styleId="FE9755A11ECA4326A621FF44A91EF7F6">
    <w:name w:val="FE9755A11ECA4326A621FF44A91EF7F6"/>
  </w:style>
  <w:style w:type="paragraph" w:customStyle="1" w:styleId="8ECE261759B84379AC03BD7C2FAA7D32">
    <w:name w:val="8ECE261759B84379AC03BD7C2FAA7D32"/>
  </w:style>
  <w:style w:type="paragraph" w:customStyle="1" w:styleId="D452B8A8DBFC48FEBAE8AEEFE7CE54AF">
    <w:name w:val="D452B8A8DBFC48FEBAE8AEEFE7CE54AF"/>
  </w:style>
  <w:style w:type="paragraph" w:customStyle="1" w:styleId="D36E28DF468446A3AF8AD8EB53C9B3DA">
    <w:name w:val="D36E28DF468446A3AF8AD8EB53C9B3DA"/>
  </w:style>
  <w:style w:type="paragraph" w:customStyle="1" w:styleId="210B66510CD443D5B254FCC9EAA72340">
    <w:name w:val="210B66510CD443D5B254FCC9EAA72340"/>
  </w:style>
  <w:style w:type="paragraph" w:customStyle="1" w:styleId="A4275646D8194F8D859ED6503808F156">
    <w:name w:val="A4275646D8194F8D859ED6503808F156"/>
  </w:style>
  <w:style w:type="paragraph" w:customStyle="1" w:styleId="AFA28C36344A43C8AC897732DE637DF5">
    <w:name w:val="AFA28C36344A43C8AC897732DE637DF5"/>
  </w:style>
  <w:style w:type="paragraph" w:customStyle="1" w:styleId="8F43EE26AED8472BB99D9570CFFDFEA3">
    <w:name w:val="8F43EE26AED8472BB99D9570CFFDFEA3"/>
  </w:style>
  <w:style w:type="paragraph" w:customStyle="1" w:styleId="4C900549CE3E492F8AA97AA80B7948E5">
    <w:name w:val="4C900549CE3E492F8AA97AA80B7948E5"/>
  </w:style>
  <w:style w:type="paragraph" w:customStyle="1" w:styleId="B438B39AADFC47CAAF93EF07AE85D9CD">
    <w:name w:val="B438B39AADFC47CAAF93EF07AE85D9CD"/>
  </w:style>
  <w:style w:type="paragraph" w:customStyle="1" w:styleId="1FA174DAEDDF465C80A47043EA8DBE70">
    <w:name w:val="1FA174DAEDDF465C80A47043EA8DBE70"/>
  </w:style>
  <w:style w:type="paragraph" w:customStyle="1" w:styleId="D752B9D6BEF64824A440ACD18E1BC76F">
    <w:name w:val="D752B9D6BEF64824A440ACD18E1BC76F"/>
  </w:style>
  <w:style w:type="paragraph" w:customStyle="1" w:styleId="9EAC2F9BAD01474AA6BED43BE1FF5E49">
    <w:name w:val="9EAC2F9BAD01474AA6BED43BE1FF5E49"/>
  </w:style>
  <w:style w:type="paragraph" w:customStyle="1" w:styleId="0E1D6C12A38244F5B145C57053053E68">
    <w:name w:val="0E1D6C12A38244F5B145C57053053E68"/>
  </w:style>
  <w:style w:type="paragraph" w:customStyle="1" w:styleId="4282958374E44F84B68470F430EC4CCB">
    <w:name w:val="4282958374E44F84B68470F430EC4CCB"/>
  </w:style>
  <w:style w:type="paragraph" w:customStyle="1" w:styleId="60B5B24D0F584B70AA33D575C9C3C4CF">
    <w:name w:val="60B5B24D0F584B70AA33D575C9C3C4CF"/>
  </w:style>
  <w:style w:type="paragraph" w:customStyle="1" w:styleId="EF43DD4DF1D6432087F820A60990F999">
    <w:name w:val="EF43DD4DF1D6432087F820A60990F999"/>
  </w:style>
  <w:style w:type="paragraph" w:customStyle="1" w:styleId="17C99F99D21244E1A3C13DD5C8C2469B">
    <w:name w:val="17C99F99D21244E1A3C13DD5C8C2469B"/>
  </w:style>
  <w:style w:type="paragraph" w:customStyle="1" w:styleId="02F07C1E85B145F0956DFDE095879292">
    <w:name w:val="02F07C1E85B145F0956DFDE095879292"/>
  </w:style>
  <w:style w:type="paragraph" w:customStyle="1" w:styleId="44CBA68F032E4AC5AC47C930369E67C8">
    <w:name w:val="44CBA68F032E4AC5AC47C930369E67C8"/>
  </w:style>
  <w:style w:type="paragraph" w:customStyle="1" w:styleId="2F50CB03562F4A16927E662861E890C4">
    <w:name w:val="2F50CB03562F4A16927E662861E890C4"/>
  </w:style>
  <w:style w:type="paragraph" w:customStyle="1" w:styleId="5BE127C894A343769A80C1401EB6ABA0">
    <w:name w:val="5BE127C894A343769A80C1401EB6ABA0"/>
  </w:style>
  <w:style w:type="paragraph" w:customStyle="1" w:styleId="B80E35E94B4D4EFBA9DCE0B5355CE433">
    <w:name w:val="B80E35E94B4D4EFBA9DCE0B5355CE433"/>
  </w:style>
  <w:style w:type="paragraph" w:customStyle="1" w:styleId="FC5A85BB03F54A378EE294D58232D035">
    <w:name w:val="FC5A85BB03F54A378EE294D58232D035"/>
  </w:style>
  <w:style w:type="paragraph" w:customStyle="1" w:styleId="50835C1C370743708EF57EA19E7AA674">
    <w:name w:val="50835C1C370743708EF57EA19E7AA674"/>
  </w:style>
  <w:style w:type="paragraph" w:customStyle="1" w:styleId="82623FFC2DA94B00AC0B62BF34C81B28">
    <w:name w:val="82623FFC2DA94B00AC0B62BF34C81B28"/>
  </w:style>
  <w:style w:type="paragraph" w:customStyle="1" w:styleId="SectionBody03">
    <w:name w:val="Section_Body03"/>
    <w:basedOn w:val="Normal"/>
    <w:link w:val="SectionBody03Char"/>
    <w:qFormat/>
    <w:pPr>
      <w:spacing w:after="0" w:line="264" w:lineRule="auto"/>
      <w:ind w:left="288"/>
      <w:outlineLvl w:val="2"/>
    </w:pPr>
    <w:rPr>
      <w:rFonts w:eastAsiaTheme="minorHAnsi"/>
      <w:i/>
      <w:color w:val="0D0D0D" w:themeColor="text1" w:themeTint="F2"/>
      <w:sz w:val="20"/>
    </w:rPr>
  </w:style>
  <w:style w:type="character" w:customStyle="1" w:styleId="SectionBody03Char">
    <w:name w:val="Section_Body03 Char"/>
    <w:basedOn w:val="DefaultParagraphFont"/>
    <w:link w:val="SectionBody03"/>
    <w:rPr>
      <w:rFonts w:eastAsiaTheme="minorHAnsi"/>
      <w:i/>
      <w:color w:val="0D0D0D" w:themeColor="text1" w:themeTint="F2"/>
      <w:sz w:val="20"/>
    </w:rPr>
  </w:style>
  <w:style w:type="paragraph" w:customStyle="1" w:styleId="0FB41485F2E146919EE11DF8EEB7B1BB">
    <w:name w:val="0FB41485F2E146919EE11DF8EEB7B1BB"/>
  </w:style>
  <w:style w:type="paragraph" w:customStyle="1" w:styleId="0B5C11B3173C4C33B298ECF2E9B82C51">
    <w:name w:val="0B5C11B3173C4C33B298ECF2E9B82C51"/>
  </w:style>
  <w:style w:type="paragraph" w:customStyle="1" w:styleId="9A940522BE054D24B43B2240951B3A75">
    <w:name w:val="9A940522BE054D24B43B2240951B3A75"/>
  </w:style>
  <w:style w:type="paragraph" w:customStyle="1" w:styleId="1143DD3009834B8B9B3D53A9A2EA1316">
    <w:name w:val="1143DD3009834B8B9B3D53A9A2EA1316"/>
  </w:style>
  <w:style w:type="paragraph" w:customStyle="1" w:styleId="B99CC806B64343EEAD9A5745879459BC">
    <w:name w:val="B99CC806B64343EEAD9A5745879459BC"/>
  </w:style>
  <w:style w:type="paragraph" w:customStyle="1" w:styleId="27085B0BB490404CA66F68C18BBDC323">
    <w:name w:val="27085B0BB490404CA66F68C18BBDC323"/>
  </w:style>
  <w:style w:type="paragraph" w:customStyle="1" w:styleId="539FDBB11CDB4E4D8CCF9EABD78C2473">
    <w:name w:val="539FDBB11CDB4E4D8CCF9EABD78C2473"/>
  </w:style>
  <w:style w:type="paragraph" w:customStyle="1" w:styleId="D6CFAAE924C44521AA3B4FF77BB0B5B6">
    <w:name w:val="D6CFAAE924C44521AA3B4FF77BB0B5B6"/>
  </w:style>
  <w:style w:type="paragraph" w:customStyle="1" w:styleId="7BAE885CB2FA4D1090C6B97BE9282B8E">
    <w:name w:val="7BAE885CB2FA4D1090C6B97BE9282B8E"/>
  </w:style>
  <w:style w:type="paragraph" w:customStyle="1" w:styleId="C1E8D27AEF6E46DFB2EF1306DB268C65">
    <w:name w:val="C1E8D27AEF6E46DFB2EF1306DB268C65"/>
  </w:style>
  <w:style w:type="paragraph" w:customStyle="1" w:styleId="D17005648D6F4431BEE8F80F0DE356FA">
    <w:name w:val="D17005648D6F4431BEE8F80F0DE356FA"/>
  </w:style>
  <w:style w:type="paragraph" w:customStyle="1" w:styleId="6C387C61355A4B70B4B9C721E5EDA416">
    <w:name w:val="6C387C61355A4B70B4B9C721E5EDA416"/>
  </w:style>
  <w:style w:type="paragraph" w:customStyle="1" w:styleId="1CB72B5E876D47CA85379559CF850E83">
    <w:name w:val="1CB72B5E876D47CA85379559CF850E83"/>
  </w:style>
  <w:style w:type="paragraph" w:customStyle="1" w:styleId="04DC760B6E224B0BA7350DCB4C1EEF2E">
    <w:name w:val="04DC760B6E224B0BA7350DCB4C1EEF2E"/>
  </w:style>
  <w:style w:type="paragraph" w:customStyle="1" w:styleId="69177D684509460E9584542B259842D8">
    <w:name w:val="69177D684509460E9584542B259842D8"/>
  </w:style>
  <w:style w:type="paragraph" w:customStyle="1" w:styleId="E60B4922269B4A809A57E28A50B1A611">
    <w:name w:val="E60B4922269B4A809A57E28A50B1A611"/>
  </w:style>
  <w:style w:type="paragraph" w:customStyle="1" w:styleId="43BB8318F30A45268BDE2ACD6AE75D07">
    <w:name w:val="43BB8318F30A45268BDE2ACD6AE75D07"/>
  </w:style>
  <w:style w:type="character" w:styleId="PlaceholderText">
    <w:name w:val="Placeholder Text"/>
    <w:basedOn w:val="DefaultParagraphFont"/>
    <w:uiPriority w:val="99"/>
    <w:semiHidden/>
    <w:rsid w:val="00A1353C"/>
    <w:rPr>
      <w:color w:val="808080"/>
    </w:rPr>
  </w:style>
  <w:style w:type="paragraph" w:customStyle="1" w:styleId="7BED96B9D5E8465A97D55668862BF847">
    <w:name w:val="7BED96B9D5E8465A97D55668862BF847"/>
  </w:style>
  <w:style w:type="paragraph" w:customStyle="1" w:styleId="6C3F88E865B64543B22DBF32DD2A4CAE">
    <w:name w:val="6C3F88E865B64543B22DBF32DD2A4CAE"/>
  </w:style>
  <w:style w:type="paragraph" w:customStyle="1" w:styleId="FD83F6EB4B8949E2A7BF282ACB198A1D">
    <w:name w:val="FD83F6EB4B8949E2A7BF282ACB198A1D"/>
    <w:rsid w:val="00A1353C"/>
  </w:style>
  <w:style w:type="paragraph" w:customStyle="1" w:styleId="9DC39EC3DE174A18ACEA3BCF84DA6475">
    <w:name w:val="9DC39EC3DE174A18ACEA3BCF84DA6475"/>
    <w:rsid w:val="00A1353C"/>
  </w:style>
  <w:style w:type="paragraph" w:customStyle="1" w:styleId="CA9A9920B67E4532A0810883987B482F">
    <w:name w:val="CA9A9920B67E4532A0810883987B482F"/>
    <w:rsid w:val="00A1353C"/>
  </w:style>
  <w:style w:type="paragraph" w:customStyle="1" w:styleId="AF7FE9987E0647B4A7D42235E65EE68B">
    <w:name w:val="AF7FE9987E0647B4A7D42235E65EE68B"/>
    <w:rsid w:val="00A1353C"/>
  </w:style>
  <w:style w:type="paragraph" w:customStyle="1" w:styleId="0AB29107B1D24272B2A3CBBA68143A26">
    <w:name w:val="0AB29107B1D24272B2A3CBBA68143A26"/>
    <w:rsid w:val="00A1353C"/>
  </w:style>
  <w:style w:type="paragraph" w:customStyle="1" w:styleId="A4786C3845A84DA1975C9739AE2F4464">
    <w:name w:val="A4786C3845A84DA1975C9739AE2F4464"/>
    <w:rsid w:val="00A1353C"/>
  </w:style>
  <w:style w:type="paragraph" w:customStyle="1" w:styleId="479E8D0982984DC58E4F8055D535975D">
    <w:name w:val="479E8D0982984DC58E4F8055D535975D"/>
    <w:rsid w:val="00A1353C"/>
  </w:style>
  <w:style w:type="paragraph" w:customStyle="1" w:styleId="70933F416DCF4CCB9249EB8830FD9441">
    <w:name w:val="70933F416DCF4CCB9249EB8830FD9441"/>
    <w:rsid w:val="00A1353C"/>
  </w:style>
  <w:style w:type="paragraph" w:customStyle="1" w:styleId="36CE3151DD404472AA5366D0C0ACDFBD">
    <w:name w:val="36CE3151DD404472AA5366D0C0ACDFBD"/>
    <w:rsid w:val="00A1353C"/>
  </w:style>
  <w:style w:type="paragraph" w:customStyle="1" w:styleId="5709ADBC8D2E472F906A925F3A76EE00">
    <w:name w:val="5709ADBC8D2E472F906A925F3A76EE00"/>
    <w:rsid w:val="00A1353C"/>
  </w:style>
  <w:style w:type="paragraph" w:customStyle="1" w:styleId="4097699DBA2242B8BB277A10EB85831E">
    <w:name w:val="4097699DBA2242B8BB277A10EB85831E"/>
    <w:rsid w:val="00A1353C"/>
  </w:style>
  <w:style w:type="paragraph" w:customStyle="1" w:styleId="75E9961EC2A64FBFB925AB2AB8397C97">
    <w:name w:val="75E9961EC2A64FBFB925AB2AB8397C97"/>
    <w:rsid w:val="00A1353C"/>
  </w:style>
  <w:style w:type="paragraph" w:customStyle="1" w:styleId="77BD6BD7CB484B3A8409260F27B55711">
    <w:name w:val="77BD6BD7CB484B3A8409260F27B55711"/>
    <w:rsid w:val="006A5205"/>
  </w:style>
  <w:style w:type="paragraph" w:customStyle="1" w:styleId="2467BB0E0EC54D5BABA72814AA21A991">
    <w:name w:val="2467BB0E0EC54D5BABA72814AA21A991"/>
    <w:rsid w:val="006A5205"/>
  </w:style>
  <w:style w:type="paragraph" w:customStyle="1" w:styleId="8A578D6C9C624658AC967A5FA2BAA6DD">
    <w:name w:val="8A578D6C9C624658AC967A5FA2BAA6DD"/>
    <w:rsid w:val="006A5205"/>
  </w:style>
  <w:style w:type="paragraph" w:customStyle="1" w:styleId="8FAF54F9BA9B422390AFD642F4D7248B">
    <w:name w:val="8FAF54F9BA9B422390AFD642F4D7248B"/>
    <w:rsid w:val="006A5205"/>
  </w:style>
  <w:style w:type="paragraph" w:customStyle="1" w:styleId="C4BB59566AC941E4B55449C5E8DFE8CE">
    <w:name w:val="C4BB59566AC941E4B55449C5E8DFE8CE"/>
    <w:rsid w:val="006A5205"/>
  </w:style>
  <w:style w:type="paragraph" w:customStyle="1" w:styleId="DFFE4D3572BD495C8333D8D9F183993D">
    <w:name w:val="DFFE4D3572BD495C8333D8D9F183993D"/>
    <w:rsid w:val="006A5205"/>
  </w:style>
  <w:style w:type="paragraph" w:customStyle="1" w:styleId="3E2687E2FCF84C27A9E66E72CD447AAF">
    <w:name w:val="3E2687E2FCF84C27A9E66E72CD447AAF"/>
    <w:rsid w:val="006A5205"/>
  </w:style>
  <w:style w:type="paragraph" w:customStyle="1" w:styleId="F0BB148F797D4F6DB6A2C4BA5929390E">
    <w:name w:val="F0BB148F797D4F6DB6A2C4BA5929390E"/>
    <w:rsid w:val="006A5205"/>
  </w:style>
  <w:style w:type="paragraph" w:customStyle="1" w:styleId="5EE5A28527C44F88913C196321590014">
    <w:name w:val="5EE5A28527C44F88913C196321590014"/>
    <w:rsid w:val="006A5205"/>
  </w:style>
  <w:style w:type="paragraph" w:customStyle="1" w:styleId="A91E73583A1942C6AD5B9402A961DF78">
    <w:name w:val="A91E73583A1942C6AD5B9402A961DF78"/>
    <w:rsid w:val="006A5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EC72119-76D7-4526-AB7D-5C42C2B00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Entry-level resume.dotx</Template>
  <TotalTime>415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Entry-level resume</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resume</dc:title>
  <dc:creator>joe moore</dc:creator>
  <cp:lastModifiedBy>Joe M</cp:lastModifiedBy>
  <cp:revision>11</cp:revision>
  <cp:lastPrinted>2015-01-06T20:10:00Z</cp:lastPrinted>
  <dcterms:created xsi:type="dcterms:W3CDTF">2015-01-06T20:10:00Z</dcterms:created>
  <dcterms:modified xsi:type="dcterms:W3CDTF">2015-06-17T18:46:00Z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TC103780279990</vt:lpwstr>
  </property>
</Properties>
</file>